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382" w:rsidRDefault="001E7382" w:rsidP="00197D5F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I</w:t>
      </w:r>
      <w:bookmarkStart w:id="0" w:name="_GoBack"/>
      <w:bookmarkEnd w:id="0"/>
    </w:p>
    <w:p w:rsidR="001E7382" w:rsidRDefault="001E7382" w:rsidP="00197D5F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PENDAHULUAN</w:t>
      </w:r>
    </w:p>
    <w:p w:rsidR="001E7382" w:rsidRDefault="001E7382" w:rsidP="00197D5F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1E7382" w:rsidRPr="00291CF1" w:rsidRDefault="001E7382" w:rsidP="00291CF1">
      <w:pPr>
        <w:pStyle w:val="ListParagraph1"/>
        <w:numPr>
          <w:ilvl w:val="1"/>
          <w:numId w:val="1"/>
        </w:num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Latar Belakang</w:t>
      </w:r>
    </w:p>
    <w:p w:rsidR="006627BF" w:rsidRPr="006627BF" w:rsidRDefault="003230B1" w:rsidP="00197D5F">
      <w:pPr>
        <w:spacing w:after="0" w:line="48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3230B1">
        <w:rPr>
          <w:rFonts w:ascii="Times New Roman" w:eastAsia="Times New Roman" w:hAnsi="Times New Roman"/>
          <w:sz w:val="24"/>
          <w:szCs w:val="24"/>
        </w:rPr>
        <w:t xml:space="preserve">Perkembangan sistem informasi </w:t>
      </w:r>
      <w:r>
        <w:rPr>
          <w:rFonts w:ascii="Times New Roman" w:eastAsia="Times New Roman" w:hAnsi="Times New Roman"/>
          <w:sz w:val="24"/>
          <w:szCs w:val="24"/>
        </w:rPr>
        <w:t xml:space="preserve">saat ini </w:t>
      </w:r>
      <w:r w:rsidR="006627BF">
        <w:rPr>
          <w:rFonts w:ascii="Times New Roman" w:eastAsia="Times New Roman" w:hAnsi="Times New Roman"/>
          <w:sz w:val="24"/>
          <w:szCs w:val="24"/>
        </w:rPr>
        <w:t>telah mengalami kemajuan</w:t>
      </w:r>
      <w:r w:rsidRPr="003230B1">
        <w:rPr>
          <w:rFonts w:ascii="Times New Roman" w:eastAsia="Times New Roman" w:hAnsi="Times New Roman"/>
          <w:sz w:val="24"/>
          <w:szCs w:val="24"/>
        </w:rPr>
        <w:t xml:space="preserve"> yang </w:t>
      </w:r>
      <w:r w:rsidR="006627BF">
        <w:rPr>
          <w:rFonts w:ascii="Times New Roman" w:eastAsia="Times New Roman" w:hAnsi="Times New Roman"/>
          <w:sz w:val="24"/>
          <w:szCs w:val="24"/>
        </w:rPr>
        <w:t>pesat</w:t>
      </w:r>
      <w:r w:rsidRPr="003230B1">
        <w:rPr>
          <w:rFonts w:ascii="Times New Roman" w:eastAsia="Times New Roman" w:hAnsi="Times New Roman"/>
          <w:sz w:val="24"/>
          <w:szCs w:val="24"/>
        </w:rPr>
        <w:t xml:space="preserve">. Keadaan tersebut membuat banyak hal dapat dilakukan dengan lebih </w:t>
      </w:r>
      <w:r>
        <w:rPr>
          <w:rFonts w:ascii="Times New Roman" w:eastAsia="Times New Roman" w:hAnsi="Times New Roman"/>
          <w:sz w:val="24"/>
          <w:szCs w:val="24"/>
        </w:rPr>
        <w:t xml:space="preserve">mudah </w:t>
      </w:r>
      <w:r w:rsidRPr="003230B1">
        <w:rPr>
          <w:rFonts w:ascii="Times New Roman" w:eastAsia="Times New Roman" w:hAnsi="Times New Roman"/>
          <w:sz w:val="24"/>
          <w:szCs w:val="24"/>
        </w:rPr>
        <w:t xml:space="preserve">dan efisien. Seiring dengan hal tersebut kebutuhan </w:t>
      </w:r>
      <w:proofErr w:type="gramStart"/>
      <w:r w:rsidRPr="003230B1">
        <w:rPr>
          <w:rFonts w:ascii="Times New Roman" w:eastAsia="Times New Roman" w:hAnsi="Times New Roman"/>
          <w:sz w:val="24"/>
          <w:szCs w:val="24"/>
        </w:rPr>
        <w:t>akan</w:t>
      </w:r>
      <w:proofErr w:type="gramEnd"/>
      <w:r w:rsidRPr="003230B1">
        <w:rPr>
          <w:rFonts w:ascii="Times New Roman" w:eastAsia="Times New Roman" w:hAnsi="Times New Roman"/>
          <w:sz w:val="24"/>
          <w:szCs w:val="24"/>
        </w:rPr>
        <w:t xml:space="preserve"> teknologi yang </w:t>
      </w:r>
      <w:r>
        <w:rPr>
          <w:rFonts w:ascii="Times New Roman" w:eastAsia="Times New Roman" w:hAnsi="Times New Roman"/>
          <w:sz w:val="24"/>
          <w:szCs w:val="24"/>
        </w:rPr>
        <w:t xml:space="preserve">canggih dan </w:t>
      </w:r>
      <w:r w:rsidR="001E3CEB">
        <w:rPr>
          <w:rFonts w:ascii="Times New Roman" w:eastAsia="Times New Roman" w:hAnsi="Times New Roman"/>
          <w:sz w:val="24"/>
          <w:szCs w:val="24"/>
        </w:rPr>
        <w:t>akurat juga semakin tinggi.</w:t>
      </w:r>
      <w:r w:rsidR="00080794">
        <w:rPr>
          <w:rFonts w:ascii="Times New Roman" w:eastAsia="Times New Roman" w:hAnsi="Times New Roman"/>
          <w:sz w:val="24"/>
          <w:szCs w:val="24"/>
        </w:rPr>
        <w:t xml:space="preserve"> </w:t>
      </w:r>
      <w:r w:rsidR="00080794" w:rsidRPr="003230B1">
        <w:rPr>
          <w:rFonts w:ascii="Times New Roman" w:eastAsia="Times New Roman" w:hAnsi="Times New Roman"/>
          <w:sz w:val="24"/>
          <w:szCs w:val="24"/>
        </w:rPr>
        <w:t>Saat ini komputer sudah menjadi perangkat utama untuk memudahkan manusia dalam melakukan pengukuran</w:t>
      </w:r>
      <w:r w:rsidR="00080794">
        <w:rPr>
          <w:rFonts w:ascii="Times New Roman" w:eastAsia="Times New Roman" w:hAnsi="Times New Roman"/>
          <w:sz w:val="24"/>
          <w:szCs w:val="24"/>
        </w:rPr>
        <w:t xml:space="preserve"> dan pengolahan data</w:t>
      </w:r>
      <w:r w:rsidR="00080794" w:rsidRPr="003230B1">
        <w:rPr>
          <w:rFonts w:ascii="Times New Roman" w:eastAsia="Times New Roman" w:hAnsi="Times New Roman"/>
          <w:sz w:val="24"/>
          <w:szCs w:val="24"/>
        </w:rPr>
        <w:t>.</w:t>
      </w:r>
      <w:r w:rsidR="001E3CEB">
        <w:rPr>
          <w:rFonts w:ascii="Times New Roman" w:eastAsia="Times New Roman" w:hAnsi="Times New Roman"/>
          <w:sz w:val="24"/>
          <w:szCs w:val="24"/>
        </w:rPr>
        <w:t xml:space="preserve"> </w:t>
      </w:r>
      <w:r w:rsidRPr="003230B1">
        <w:rPr>
          <w:rFonts w:ascii="Times New Roman" w:eastAsia="Times New Roman" w:hAnsi="Times New Roman"/>
          <w:sz w:val="24"/>
          <w:szCs w:val="24"/>
        </w:rPr>
        <w:t>Untuk dapat mempelancar tek</w:t>
      </w:r>
      <w:r>
        <w:rPr>
          <w:rFonts w:ascii="Times New Roman" w:eastAsia="Times New Roman" w:hAnsi="Times New Roman"/>
          <w:sz w:val="24"/>
          <w:szCs w:val="24"/>
        </w:rPr>
        <w:t xml:space="preserve">nologi </w:t>
      </w:r>
      <w:r w:rsidR="00080794">
        <w:rPr>
          <w:rFonts w:ascii="Times New Roman" w:eastAsia="Times New Roman" w:hAnsi="Times New Roman"/>
          <w:sz w:val="24"/>
          <w:szCs w:val="24"/>
        </w:rPr>
        <w:t>diz</w:t>
      </w:r>
      <w:r w:rsidRPr="003230B1">
        <w:rPr>
          <w:rFonts w:ascii="Times New Roman" w:eastAsia="Times New Roman" w:hAnsi="Times New Roman"/>
          <w:sz w:val="24"/>
          <w:szCs w:val="24"/>
        </w:rPr>
        <w:t>aman modern ini, membuat hidup lebih praktis dan cepat dalam bidang teknologi khususnya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6627BF">
        <w:rPr>
          <w:rFonts w:ascii="Times New Roman" w:eastAsia="Times New Roman" w:hAnsi="Times New Roman"/>
          <w:sz w:val="24"/>
          <w:szCs w:val="24"/>
        </w:rPr>
        <w:t xml:space="preserve">pada transpotasi </w:t>
      </w:r>
      <w:r w:rsidRPr="003230B1">
        <w:rPr>
          <w:rFonts w:ascii="Times New Roman" w:eastAsia="Times New Roman" w:hAnsi="Times New Roman"/>
          <w:sz w:val="24"/>
          <w:szCs w:val="24"/>
        </w:rPr>
        <w:t xml:space="preserve">darat yaitu dalam masalah parkir maka dibuatlah suatu </w:t>
      </w:r>
      <w:r w:rsidR="006627BF">
        <w:rPr>
          <w:rFonts w:ascii="Times New Roman" w:eastAsia="Times New Roman" w:hAnsi="Times New Roman"/>
          <w:sz w:val="24"/>
          <w:szCs w:val="24"/>
        </w:rPr>
        <w:t xml:space="preserve">sistem parkir </w:t>
      </w:r>
      <w:r w:rsidRPr="003230B1">
        <w:rPr>
          <w:rFonts w:ascii="Times New Roman" w:eastAsia="Times New Roman" w:hAnsi="Times New Roman"/>
          <w:sz w:val="24"/>
          <w:szCs w:val="24"/>
        </w:rPr>
        <w:t>yan</w:t>
      </w:r>
      <w:r w:rsidR="006627BF">
        <w:rPr>
          <w:rFonts w:ascii="Times New Roman" w:eastAsia="Times New Roman" w:hAnsi="Times New Roman"/>
          <w:sz w:val="24"/>
          <w:szCs w:val="24"/>
        </w:rPr>
        <w:t>g dapat memperoses dan mengolah</w:t>
      </w:r>
      <w:r w:rsidRPr="003230B1">
        <w:rPr>
          <w:rFonts w:ascii="Times New Roman" w:eastAsia="Times New Roman" w:hAnsi="Times New Roman"/>
          <w:sz w:val="24"/>
          <w:szCs w:val="24"/>
        </w:rPr>
        <w:t xml:space="preserve"> data</w:t>
      </w:r>
      <w:r w:rsidR="006627BF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gramStart"/>
      <w:r w:rsidR="006627BF">
        <w:rPr>
          <w:rFonts w:ascii="Times New Roman" w:eastAsia="Times New Roman" w:hAnsi="Times New Roman"/>
          <w:sz w:val="24"/>
          <w:szCs w:val="24"/>
        </w:rPr>
        <w:t>terkomputerisasi</w:t>
      </w:r>
      <w:r w:rsidRPr="003230B1">
        <w:rPr>
          <w:rFonts w:ascii="Times New Roman" w:eastAsia="Times New Roman" w:hAnsi="Times New Roman"/>
          <w:sz w:val="24"/>
          <w:szCs w:val="24"/>
        </w:rPr>
        <w:t xml:space="preserve"> </w:t>
      </w:r>
      <w:r w:rsidR="00080794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7105E0" w:rsidRDefault="007105E0" w:rsidP="00197D5F">
      <w:pPr>
        <w:spacing w:before="240" w:after="0" w:line="48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7105E0">
        <w:rPr>
          <w:rFonts w:ascii="Times New Roman" w:eastAsia="Times New Roman" w:hAnsi="Times New Roman"/>
          <w:sz w:val="24"/>
          <w:szCs w:val="24"/>
        </w:rPr>
        <w:t>Sistem parkir kendaraan bermotor yang ada saat ini, masih banyak yang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7105E0">
        <w:rPr>
          <w:rFonts w:ascii="Times New Roman" w:eastAsia="Times New Roman" w:hAnsi="Times New Roman"/>
          <w:sz w:val="24"/>
          <w:szCs w:val="24"/>
        </w:rPr>
        <w:t>menggunakan sistem parkir manual yaitu pada saat kendaraan bermotor masuk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7105E0">
        <w:rPr>
          <w:rFonts w:ascii="Times New Roman" w:eastAsia="Times New Roman" w:hAnsi="Times New Roman"/>
          <w:sz w:val="24"/>
          <w:szCs w:val="24"/>
        </w:rPr>
        <w:t xml:space="preserve">area parkir petugas parkir </w:t>
      </w:r>
      <w:proofErr w:type="gramStart"/>
      <w:r w:rsidRPr="007105E0">
        <w:rPr>
          <w:rFonts w:ascii="Times New Roman" w:eastAsia="Times New Roman" w:hAnsi="Times New Roman"/>
          <w:sz w:val="24"/>
          <w:szCs w:val="24"/>
        </w:rPr>
        <w:t>akan</w:t>
      </w:r>
      <w:proofErr w:type="gramEnd"/>
      <w:r w:rsidRPr="007105E0">
        <w:rPr>
          <w:rFonts w:ascii="Times New Roman" w:eastAsia="Times New Roman" w:hAnsi="Times New Roman"/>
          <w:sz w:val="24"/>
          <w:szCs w:val="24"/>
        </w:rPr>
        <w:t xml:space="preserve"> memberikan lembaran karcis </w:t>
      </w:r>
      <w:r w:rsidR="006E51AA">
        <w:rPr>
          <w:rFonts w:ascii="Times New Roman" w:eastAsia="Times New Roman" w:hAnsi="Times New Roman"/>
          <w:sz w:val="24"/>
          <w:szCs w:val="24"/>
        </w:rPr>
        <w:t>parki</w:t>
      </w:r>
      <w:r>
        <w:rPr>
          <w:rFonts w:ascii="Times New Roman" w:eastAsia="Times New Roman" w:hAnsi="Times New Roman"/>
          <w:sz w:val="24"/>
          <w:szCs w:val="24"/>
        </w:rPr>
        <w:t xml:space="preserve">r </w:t>
      </w:r>
      <w:r w:rsidRPr="007105E0">
        <w:rPr>
          <w:rFonts w:ascii="Times New Roman" w:eastAsia="Times New Roman" w:hAnsi="Times New Roman"/>
          <w:sz w:val="24"/>
          <w:szCs w:val="24"/>
        </w:rPr>
        <w:t>yang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7105E0">
        <w:rPr>
          <w:rFonts w:ascii="Times New Roman" w:eastAsia="Times New Roman" w:hAnsi="Times New Roman"/>
          <w:sz w:val="24"/>
          <w:szCs w:val="24"/>
        </w:rPr>
        <w:t>ditulis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516E3D">
        <w:rPr>
          <w:rFonts w:ascii="Times New Roman" w:eastAsia="Times New Roman" w:hAnsi="Times New Roman"/>
          <w:sz w:val="24"/>
          <w:szCs w:val="24"/>
        </w:rPr>
        <w:t>secara</w:t>
      </w:r>
      <w:r w:rsidRPr="007105E0">
        <w:rPr>
          <w:rFonts w:ascii="Times New Roman" w:eastAsia="Times New Roman" w:hAnsi="Times New Roman"/>
          <w:sz w:val="24"/>
          <w:szCs w:val="24"/>
        </w:rPr>
        <w:t xml:space="preserve"> manual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7105E0">
        <w:rPr>
          <w:rFonts w:ascii="Times New Roman" w:eastAsia="Times New Roman" w:hAnsi="Times New Roman"/>
          <w:sz w:val="24"/>
          <w:szCs w:val="24"/>
        </w:rPr>
        <w:t xml:space="preserve">dan pada saat kendaraan bermotor keluar dari lokasi </w:t>
      </w:r>
      <w:r w:rsidR="006E51AA">
        <w:rPr>
          <w:rFonts w:ascii="Times New Roman" w:eastAsia="Times New Roman" w:hAnsi="Times New Roman"/>
          <w:sz w:val="24"/>
          <w:szCs w:val="24"/>
        </w:rPr>
        <w:t>parki</w:t>
      </w:r>
      <w:r>
        <w:rPr>
          <w:rFonts w:ascii="Times New Roman" w:eastAsia="Times New Roman" w:hAnsi="Times New Roman"/>
          <w:sz w:val="24"/>
          <w:szCs w:val="24"/>
        </w:rPr>
        <w:t xml:space="preserve">r </w:t>
      </w:r>
      <w:r w:rsidRPr="007105E0">
        <w:rPr>
          <w:rFonts w:ascii="Times New Roman" w:eastAsia="Times New Roman" w:hAnsi="Times New Roman"/>
          <w:sz w:val="24"/>
          <w:szCs w:val="24"/>
        </w:rPr>
        <w:t>lembaran parkir tersebut akan disobek oleh petugas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7105E0">
        <w:rPr>
          <w:rFonts w:ascii="Times New Roman" w:eastAsia="Times New Roman" w:hAnsi="Times New Roman"/>
          <w:sz w:val="24"/>
          <w:szCs w:val="24"/>
        </w:rPr>
        <w:t xml:space="preserve"> Tidak ada pencatatan yang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7105E0">
        <w:rPr>
          <w:rFonts w:ascii="Times New Roman" w:eastAsia="Times New Roman" w:hAnsi="Times New Roman"/>
          <w:sz w:val="24"/>
          <w:szCs w:val="24"/>
        </w:rPr>
        <w:t>dilakukan oleh petugas parkir terhadap data pengunjung yang masuk dan keluar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7105E0">
        <w:rPr>
          <w:rFonts w:ascii="Times New Roman" w:eastAsia="Times New Roman" w:hAnsi="Times New Roman"/>
          <w:sz w:val="24"/>
          <w:szCs w:val="24"/>
        </w:rPr>
        <w:t xml:space="preserve">dari area </w:t>
      </w:r>
      <w:r w:rsidR="006E51AA">
        <w:rPr>
          <w:rFonts w:ascii="Times New Roman" w:eastAsia="Times New Roman" w:hAnsi="Times New Roman"/>
          <w:sz w:val="24"/>
          <w:szCs w:val="24"/>
        </w:rPr>
        <w:t>parki</w:t>
      </w:r>
      <w:r>
        <w:rPr>
          <w:rFonts w:ascii="Times New Roman" w:eastAsia="Times New Roman" w:hAnsi="Times New Roman"/>
          <w:sz w:val="24"/>
          <w:szCs w:val="24"/>
        </w:rPr>
        <w:t xml:space="preserve">r </w:t>
      </w:r>
      <w:r w:rsidRPr="007105E0">
        <w:rPr>
          <w:rFonts w:ascii="Times New Roman" w:eastAsia="Times New Roman" w:hAnsi="Times New Roman"/>
          <w:sz w:val="24"/>
          <w:szCs w:val="24"/>
        </w:rPr>
        <w:t>hal ini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7105E0">
        <w:rPr>
          <w:rFonts w:ascii="Times New Roman" w:eastAsia="Times New Roman" w:hAnsi="Times New Roman"/>
          <w:sz w:val="24"/>
          <w:szCs w:val="24"/>
        </w:rPr>
        <w:t>akan</w:t>
      </w:r>
      <w:proofErr w:type="gramEnd"/>
      <w:r w:rsidRPr="007105E0">
        <w:rPr>
          <w:rFonts w:ascii="Times New Roman" w:eastAsia="Times New Roman" w:hAnsi="Times New Roman"/>
          <w:sz w:val="24"/>
          <w:szCs w:val="24"/>
        </w:rPr>
        <w:t xml:space="preserve"> mempersulit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7105E0">
        <w:rPr>
          <w:rFonts w:ascii="Times New Roman" w:eastAsia="Times New Roman" w:hAnsi="Times New Roman"/>
          <w:sz w:val="24"/>
          <w:szCs w:val="24"/>
        </w:rPr>
        <w:t>proses identifikasi terhadap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7105E0">
        <w:rPr>
          <w:rFonts w:ascii="Times New Roman" w:eastAsia="Times New Roman" w:hAnsi="Times New Roman"/>
          <w:sz w:val="24"/>
          <w:szCs w:val="24"/>
        </w:rPr>
        <w:t>kendaraan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7105E0">
        <w:rPr>
          <w:rFonts w:ascii="Times New Roman" w:eastAsia="Times New Roman" w:hAnsi="Times New Roman"/>
          <w:sz w:val="24"/>
          <w:szCs w:val="24"/>
        </w:rPr>
        <w:t>yang masuk dan keluar dari area parkir.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7105E0">
        <w:rPr>
          <w:rFonts w:ascii="Times New Roman" w:eastAsia="Times New Roman" w:hAnsi="Times New Roman"/>
          <w:sz w:val="24"/>
          <w:szCs w:val="24"/>
        </w:rPr>
        <w:t>Proses pengolahan administrasi pada</w:t>
      </w:r>
      <w:r>
        <w:rPr>
          <w:rFonts w:ascii="Times New Roman" w:eastAsia="Times New Roman" w:hAnsi="Times New Roman"/>
          <w:sz w:val="24"/>
          <w:szCs w:val="24"/>
        </w:rPr>
        <w:t xml:space="preserve"> sistem </w:t>
      </w:r>
      <w:r w:rsidRPr="007105E0">
        <w:rPr>
          <w:rFonts w:ascii="Times New Roman" w:eastAsia="Times New Roman" w:hAnsi="Times New Roman"/>
          <w:sz w:val="24"/>
          <w:szCs w:val="24"/>
        </w:rPr>
        <w:t xml:space="preserve">parkir yang bersifat manual </w:t>
      </w:r>
      <w:proofErr w:type="gramStart"/>
      <w:r w:rsidRPr="007105E0">
        <w:rPr>
          <w:rFonts w:ascii="Times New Roman" w:eastAsia="Times New Roman" w:hAnsi="Times New Roman"/>
          <w:sz w:val="24"/>
          <w:szCs w:val="24"/>
        </w:rPr>
        <w:t>akan</w:t>
      </w:r>
      <w:proofErr w:type="gramEnd"/>
      <w:r w:rsidRPr="007105E0">
        <w:rPr>
          <w:rFonts w:ascii="Times New Roman" w:eastAsia="Times New Roman" w:hAnsi="Times New Roman"/>
          <w:sz w:val="24"/>
          <w:szCs w:val="24"/>
        </w:rPr>
        <w:t xml:space="preserve"> menghabiskan banyak waktu dan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7105E0">
        <w:rPr>
          <w:rFonts w:ascii="Times New Roman" w:eastAsia="Times New Roman" w:hAnsi="Times New Roman"/>
          <w:sz w:val="24"/>
          <w:szCs w:val="24"/>
        </w:rPr>
        <w:t>tenaga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435B4C" w:rsidRDefault="00435B4C" w:rsidP="00197D5F">
      <w:pPr>
        <w:spacing w:before="240" w:after="0" w:line="48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Wisma SMR adalah sebuah g</w:t>
      </w:r>
      <w:r w:rsidR="00B62CF7">
        <w:rPr>
          <w:rFonts w:ascii="Times New Roman" w:eastAsia="Times New Roman" w:hAnsi="Times New Roman"/>
          <w:sz w:val="24"/>
          <w:szCs w:val="24"/>
        </w:rPr>
        <w:t>edung perkantoran yang dijadikan sebagai pusat kegiatan perkantoran</w:t>
      </w:r>
      <w:r>
        <w:rPr>
          <w:rFonts w:ascii="Times New Roman" w:eastAsia="Times New Roman" w:hAnsi="Times New Roman"/>
          <w:sz w:val="24"/>
          <w:szCs w:val="24"/>
        </w:rPr>
        <w:t xml:space="preserve"> beberapa perusahaan yang berada di daerah Jakarta Utara. </w:t>
      </w:r>
      <w:r w:rsidR="00867DBC">
        <w:rPr>
          <w:rFonts w:ascii="Times New Roman" w:eastAsia="Times New Roman" w:hAnsi="Times New Roman"/>
          <w:sz w:val="24"/>
          <w:szCs w:val="24"/>
        </w:rPr>
        <w:t xml:space="preserve">Wisma SMR </w:t>
      </w:r>
      <w:r w:rsidR="006E51AA">
        <w:rPr>
          <w:rFonts w:ascii="Times New Roman" w:eastAsia="Times New Roman" w:hAnsi="Times New Roman"/>
          <w:sz w:val="24"/>
          <w:szCs w:val="24"/>
        </w:rPr>
        <w:t xml:space="preserve">saat ini </w:t>
      </w:r>
      <w:r w:rsidR="00867DBC">
        <w:rPr>
          <w:rFonts w:ascii="Times New Roman" w:eastAsia="Times New Roman" w:hAnsi="Times New Roman"/>
          <w:sz w:val="24"/>
          <w:szCs w:val="24"/>
        </w:rPr>
        <w:t xml:space="preserve">masih menggunakan sitem </w:t>
      </w:r>
      <w:r w:rsidR="006E51AA">
        <w:rPr>
          <w:rFonts w:ascii="Times New Roman" w:eastAsia="Times New Roman" w:hAnsi="Times New Roman"/>
          <w:sz w:val="24"/>
          <w:szCs w:val="24"/>
        </w:rPr>
        <w:t xml:space="preserve">parkir </w:t>
      </w:r>
      <w:r w:rsidR="00867DBC">
        <w:rPr>
          <w:rFonts w:ascii="Times New Roman" w:eastAsia="Times New Roman" w:hAnsi="Times New Roman"/>
          <w:sz w:val="24"/>
          <w:szCs w:val="24"/>
        </w:rPr>
        <w:t xml:space="preserve">manual. Untuk saat ini </w:t>
      </w:r>
      <w:proofErr w:type="gramStart"/>
      <w:r w:rsidR="00867DBC">
        <w:rPr>
          <w:rFonts w:ascii="Times New Roman" w:eastAsia="Times New Roman" w:hAnsi="Times New Roman"/>
          <w:sz w:val="24"/>
          <w:szCs w:val="24"/>
        </w:rPr>
        <w:t>cara</w:t>
      </w:r>
      <w:proofErr w:type="gramEnd"/>
      <w:r w:rsidR="00867DBC">
        <w:rPr>
          <w:rFonts w:ascii="Times New Roman" w:eastAsia="Times New Roman" w:hAnsi="Times New Roman"/>
          <w:sz w:val="24"/>
          <w:szCs w:val="24"/>
        </w:rPr>
        <w:t xml:space="preserve"> yang dilakukan yaitu dengan menggunakan sebuah stiker yang di tempelkan pada</w:t>
      </w:r>
      <w:r w:rsidR="009873BF">
        <w:rPr>
          <w:rFonts w:ascii="Times New Roman" w:eastAsia="Times New Roman" w:hAnsi="Times New Roman"/>
          <w:sz w:val="24"/>
          <w:szCs w:val="24"/>
        </w:rPr>
        <w:t xml:space="preserve"> setiap</w:t>
      </w:r>
      <w:r w:rsidR="00867DBC">
        <w:rPr>
          <w:rFonts w:ascii="Times New Roman" w:eastAsia="Times New Roman" w:hAnsi="Times New Roman"/>
          <w:sz w:val="24"/>
          <w:szCs w:val="24"/>
        </w:rPr>
        <w:t xml:space="preserve"> kendaraan</w:t>
      </w:r>
      <w:r w:rsidR="00B62CF7">
        <w:rPr>
          <w:rFonts w:ascii="Times New Roman" w:eastAsia="Times New Roman" w:hAnsi="Times New Roman"/>
          <w:sz w:val="24"/>
          <w:szCs w:val="24"/>
        </w:rPr>
        <w:t xml:space="preserve"> karyawan</w:t>
      </w:r>
      <w:r w:rsidR="00867DBC">
        <w:rPr>
          <w:rFonts w:ascii="Times New Roman" w:eastAsia="Times New Roman" w:hAnsi="Times New Roman"/>
          <w:sz w:val="24"/>
          <w:szCs w:val="24"/>
        </w:rPr>
        <w:t>, tapi terkadang ada saja stiker yang tidak terpasang pada kendaraan tersebut dan menyebabkan petug</w:t>
      </w:r>
      <w:r w:rsidR="003230B1">
        <w:rPr>
          <w:rFonts w:ascii="Times New Roman" w:eastAsia="Times New Roman" w:hAnsi="Times New Roman"/>
          <w:sz w:val="24"/>
          <w:szCs w:val="24"/>
        </w:rPr>
        <w:t>as kesulitan untuk mem</w:t>
      </w:r>
      <w:r w:rsidR="00A50857">
        <w:rPr>
          <w:rFonts w:ascii="Times New Roman" w:eastAsia="Times New Roman" w:hAnsi="Times New Roman"/>
          <w:sz w:val="24"/>
          <w:szCs w:val="24"/>
        </w:rPr>
        <w:t>bedakan antara kendaraan karyawan</w:t>
      </w:r>
      <w:r w:rsidR="003230B1">
        <w:rPr>
          <w:rFonts w:ascii="Times New Roman" w:eastAsia="Times New Roman" w:hAnsi="Times New Roman"/>
          <w:sz w:val="24"/>
          <w:szCs w:val="24"/>
        </w:rPr>
        <w:t xml:space="preserve"> gedung Wisma SMR dengan kendaraan yang bukan </w:t>
      </w:r>
      <w:r w:rsidR="00A50857">
        <w:rPr>
          <w:rFonts w:ascii="Times New Roman" w:eastAsia="Times New Roman" w:hAnsi="Times New Roman"/>
          <w:sz w:val="24"/>
          <w:szCs w:val="24"/>
        </w:rPr>
        <w:t xml:space="preserve">karyawan </w:t>
      </w:r>
      <w:r w:rsidR="003230B1">
        <w:rPr>
          <w:rFonts w:ascii="Times New Roman" w:eastAsia="Times New Roman" w:hAnsi="Times New Roman"/>
          <w:sz w:val="24"/>
          <w:szCs w:val="24"/>
        </w:rPr>
        <w:t>gedung Wisma SMR</w:t>
      </w:r>
      <w:r w:rsidR="00867DBC">
        <w:rPr>
          <w:rFonts w:ascii="Times New Roman" w:eastAsia="Times New Roman" w:hAnsi="Times New Roman"/>
          <w:sz w:val="24"/>
          <w:szCs w:val="24"/>
        </w:rPr>
        <w:t>.</w:t>
      </w:r>
      <w:r w:rsidR="005E680B" w:rsidRPr="005E680B">
        <w:rPr>
          <w:rFonts w:ascii="Times New Roman" w:eastAsia="Times New Roman" w:hAnsi="Times New Roman"/>
          <w:sz w:val="24"/>
          <w:szCs w:val="24"/>
        </w:rPr>
        <w:t xml:space="preserve"> </w:t>
      </w:r>
      <w:r w:rsidR="005E680B">
        <w:rPr>
          <w:rFonts w:ascii="Times New Roman" w:eastAsia="Times New Roman" w:hAnsi="Times New Roman"/>
          <w:sz w:val="24"/>
          <w:szCs w:val="24"/>
        </w:rPr>
        <w:t xml:space="preserve">Permasalahan saat ini yang sedang di alami adalah bagaimana membedakan antara kendaraan </w:t>
      </w:r>
      <w:r w:rsidR="00A50857">
        <w:rPr>
          <w:rFonts w:ascii="Times New Roman" w:eastAsia="Times New Roman" w:hAnsi="Times New Roman"/>
          <w:sz w:val="24"/>
          <w:szCs w:val="24"/>
        </w:rPr>
        <w:t xml:space="preserve">karyawan </w:t>
      </w:r>
      <w:r w:rsidR="005E680B">
        <w:rPr>
          <w:rFonts w:ascii="Times New Roman" w:eastAsia="Times New Roman" w:hAnsi="Times New Roman"/>
          <w:sz w:val="24"/>
          <w:szCs w:val="24"/>
        </w:rPr>
        <w:t>yang bekerja di gedung tersebut atau bukan.</w:t>
      </w:r>
      <w:r w:rsidR="000B79B4">
        <w:rPr>
          <w:rFonts w:ascii="Times New Roman" w:eastAsia="Times New Roman" w:hAnsi="Times New Roman"/>
          <w:sz w:val="24"/>
          <w:szCs w:val="24"/>
        </w:rPr>
        <w:t xml:space="preserve"> Ada sekit</w:t>
      </w:r>
      <w:r w:rsidR="007D3B22">
        <w:rPr>
          <w:rFonts w:ascii="Times New Roman" w:eastAsia="Times New Roman" w:hAnsi="Times New Roman"/>
          <w:sz w:val="24"/>
          <w:szCs w:val="24"/>
        </w:rPr>
        <w:t>ar 20 perusahaan didalamnya</w:t>
      </w:r>
      <w:r w:rsidR="000B79B4">
        <w:rPr>
          <w:rFonts w:ascii="Times New Roman" w:eastAsia="Times New Roman" w:hAnsi="Times New Roman"/>
          <w:sz w:val="24"/>
          <w:szCs w:val="24"/>
        </w:rPr>
        <w:t xml:space="preserve"> dan ada sekitar </w:t>
      </w:r>
      <w:r w:rsidR="00CC3474">
        <w:rPr>
          <w:rFonts w:ascii="Times New Roman" w:eastAsia="Times New Roman" w:hAnsi="Times New Roman"/>
          <w:sz w:val="24"/>
          <w:szCs w:val="24"/>
        </w:rPr>
        <w:t>40</w:t>
      </w:r>
      <w:r w:rsidR="00D8094E">
        <w:rPr>
          <w:rFonts w:ascii="Times New Roman" w:eastAsia="Times New Roman" w:hAnsi="Times New Roman"/>
          <w:sz w:val="24"/>
          <w:szCs w:val="24"/>
        </w:rPr>
        <w:t>00 karyawan.</w:t>
      </w:r>
      <w:r w:rsidR="00B352D9">
        <w:rPr>
          <w:rFonts w:ascii="Times New Roman" w:eastAsia="Times New Roman" w:hAnsi="Times New Roman"/>
          <w:sz w:val="24"/>
          <w:szCs w:val="24"/>
        </w:rPr>
        <w:t xml:space="preserve"> Dari semua karyawan yang ada tidak semua karayawan menggunakan kenda</w:t>
      </w:r>
      <w:r w:rsidR="00A3310D">
        <w:rPr>
          <w:rFonts w:ascii="Times New Roman" w:eastAsia="Times New Roman" w:hAnsi="Times New Roman"/>
          <w:sz w:val="24"/>
          <w:szCs w:val="24"/>
        </w:rPr>
        <w:t>ra</w:t>
      </w:r>
      <w:r w:rsidR="00CC3474">
        <w:rPr>
          <w:rFonts w:ascii="Times New Roman" w:eastAsia="Times New Roman" w:hAnsi="Times New Roman"/>
          <w:sz w:val="24"/>
          <w:szCs w:val="24"/>
        </w:rPr>
        <w:t xml:space="preserve">an </w:t>
      </w:r>
      <w:proofErr w:type="gramStart"/>
      <w:r w:rsidR="00CC3474">
        <w:rPr>
          <w:rFonts w:ascii="Times New Roman" w:eastAsia="Times New Roman" w:hAnsi="Times New Roman"/>
          <w:sz w:val="24"/>
          <w:szCs w:val="24"/>
        </w:rPr>
        <w:t>sendiri .</w:t>
      </w:r>
      <w:proofErr w:type="gramEnd"/>
      <w:r w:rsidR="00CC3474">
        <w:rPr>
          <w:rFonts w:ascii="Times New Roman" w:eastAsia="Times New Roman" w:hAnsi="Times New Roman"/>
          <w:sz w:val="24"/>
          <w:szCs w:val="24"/>
        </w:rPr>
        <w:t xml:space="preserve"> Setiap harinya ada sekitar 150 mobil</w:t>
      </w:r>
      <w:r w:rsidR="00A338BC">
        <w:rPr>
          <w:rFonts w:ascii="Times New Roman" w:eastAsia="Times New Roman" w:hAnsi="Times New Roman"/>
          <w:sz w:val="24"/>
          <w:szCs w:val="24"/>
        </w:rPr>
        <w:t xml:space="preserve">, 20 truk, 100 mobil box, </w:t>
      </w:r>
      <w:r w:rsidR="00CC3474">
        <w:rPr>
          <w:rFonts w:ascii="Times New Roman" w:eastAsia="Times New Roman" w:hAnsi="Times New Roman"/>
          <w:sz w:val="24"/>
          <w:szCs w:val="24"/>
        </w:rPr>
        <w:t>1950 motor yang keluar masuk a</w:t>
      </w:r>
      <w:r w:rsidR="00A338BC">
        <w:rPr>
          <w:rFonts w:ascii="Times New Roman" w:eastAsia="Times New Roman" w:hAnsi="Times New Roman"/>
          <w:sz w:val="24"/>
          <w:szCs w:val="24"/>
        </w:rPr>
        <w:t>rea parkir yang terdiri dari karyawan dan tamu</w:t>
      </w:r>
      <w:r w:rsidR="00B62CF7">
        <w:rPr>
          <w:rFonts w:ascii="Times New Roman" w:eastAsia="Times New Roman" w:hAnsi="Times New Roman"/>
          <w:sz w:val="24"/>
          <w:szCs w:val="24"/>
        </w:rPr>
        <w:t xml:space="preserve">. Dengan banyaknya kendaraan yang parkir sistem manual sudah tidak </w:t>
      </w:r>
      <w:r w:rsidR="00931F6D">
        <w:rPr>
          <w:rFonts w:ascii="Times New Roman" w:eastAsia="Times New Roman" w:hAnsi="Times New Roman"/>
          <w:sz w:val="24"/>
          <w:szCs w:val="24"/>
        </w:rPr>
        <w:t xml:space="preserve">mewadahi data parkir yang </w:t>
      </w:r>
      <w:r w:rsidR="002143F4">
        <w:rPr>
          <w:rFonts w:ascii="Times New Roman" w:eastAsia="Times New Roman" w:hAnsi="Times New Roman"/>
          <w:sz w:val="24"/>
          <w:szCs w:val="24"/>
        </w:rPr>
        <w:t>ada dan di butuhkan sistem lain yang dapat menwadahi data parkir dan mempermudah dalam pengelolaan datanya.</w:t>
      </w:r>
    </w:p>
    <w:p w:rsidR="00931F6D" w:rsidRDefault="00AD65F9" w:rsidP="00AD65F9">
      <w:pPr>
        <w:spacing w:before="240" w:after="0"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 w:rsidRPr="00931F6D">
        <w:rPr>
          <w:rFonts w:ascii="Times New Roman" w:eastAsia="Times New Roman" w:hAnsi="Times New Roman"/>
          <w:i/>
          <w:sz w:val="24"/>
          <w:szCs w:val="24"/>
        </w:rPr>
        <w:t>QR Code</w:t>
      </w:r>
      <w:r w:rsidRPr="007B3B01">
        <w:rPr>
          <w:rFonts w:ascii="Times New Roman" w:eastAsia="Times New Roman" w:hAnsi="Times New Roman"/>
          <w:sz w:val="24"/>
          <w:szCs w:val="24"/>
        </w:rPr>
        <w:t xml:space="preserve"> adalah jenis kode bentuk evolusi dari </w:t>
      </w:r>
      <w:r w:rsidRPr="00931F6D">
        <w:rPr>
          <w:rFonts w:ascii="Times New Roman" w:eastAsia="Times New Roman" w:hAnsi="Times New Roman"/>
          <w:i/>
          <w:sz w:val="24"/>
          <w:szCs w:val="24"/>
        </w:rPr>
        <w:t>barcode</w:t>
      </w:r>
      <w:r w:rsidRPr="007B3B01">
        <w:rPr>
          <w:rFonts w:ascii="Times New Roman" w:eastAsia="Times New Roman" w:hAnsi="Times New Roman"/>
          <w:sz w:val="24"/>
          <w:szCs w:val="24"/>
        </w:rPr>
        <w:t xml:space="preserve"> yang berbentuk 2 dimensi. </w:t>
      </w:r>
      <w:r w:rsidRPr="00931F6D">
        <w:rPr>
          <w:rFonts w:ascii="Times New Roman" w:eastAsia="Times New Roman" w:hAnsi="Times New Roman"/>
          <w:i/>
          <w:sz w:val="24"/>
          <w:szCs w:val="24"/>
        </w:rPr>
        <w:t>QR Code</w:t>
      </w:r>
      <w:r w:rsidRPr="007B3B01">
        <w:rPr>
          <w:rFonts w:ascii="Times New Roman" w:eastAsia="Times New Roman" w:hAnsi="Times New Roman"/>
          <w:sz w:val="24"/>
          <w:szCs w:val="24"/>
        </w:rPr>
        <w:t xml:space="preserve"> dikembangkan oleh Denso Wave pada tahun 1994, Denso Wave </w:t>
      </w:r>
    </w:p>
    <w:p w:rsidR="00AD65F9" w:rsidRPr="007B3B01" w:rsidRDefault="00AD65F9" w:rsidP="00AD65F9">
      <w:pPr>
        <w:spacing w:before="240" w:after="0"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7B3B01">
        <w:rPr>
          <w:rFonts w:ascii="Times New Roman" w:eastAsia="Times New Roman" w:hAnsi="Times New Roman"/>
          <w:sz w:val="24"/>
          <w:szCs w:val="24"/>
        </w:rPr>
        <w:t>yaitu</w:t>
      </w:r>
      <w:proofErr w:type="gramEnd"/>
      <w:r w:rsidRPr="007B3B01">
        <w:rPr>
          <w:rFonts w:ascii="Times New Roman" w:eastAsia="Times New Roman" w:hAnsi="Times New Roman"/>
          <w:sz w:val="24"/>
          <w:szCs w:val="24"/>
        </w:rPr>
        <w:t xml:space="preserve"> sebuah divisi Denso Corporation yang merupakan sebuah</w:t>
      </w:r>
      <w:r w:rsidR="007B3B01" w:rsidRPr="007B3B01">
        <w:rPr>
          <w:rFonts w:ascii="Times New Roman" w:eastAsia="Times New Roman" w:hAnsi="Times New Roman"/>
          <w:sz w:val="24"/>
          <w:szCs w:val="24"/>
        </w:rPr>
        <w:t xml:space="preserve"> perusahaan Jepang. </w:t>
      </w:r>
      <w:r w:rsidR="007B3B01" w:rsidRPr="00931F6D"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QR</w:t>
      </w:r>
      <w:r w:rsidR="007B3B01" w:rsidRPr="007B3B0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merupakan singkatan dari </w:t>
      </w:r>
      <w:hyperlink r:id="rId7" w:tooltip="Quick response (halaman belum tersedia)" w:history="1">
        <w:r w:rsidR="007B3B01" w:rsidRPr="007B3B01">
          <w:rPr>
            <w:rStyle w:val="Hyperlink"/>
            <w:rFonts w:ascii="Times New Roman" w:hAnsi="Times New Roman"/>
            <w:i/>
            <w:iCs/>
            <w:color w:val="auto"/>
            <w:sz w:val="24"/>
            <w:szCs w:val="24"/>
            <w:shd w:val="clear" w:color="auto" w:fill="FFFFFF"/>
          </w:rPr>
          <w:t>quick response</w:t>
        </w:r>
      </w:hyperlink>
      <w:r w:rsidR="007B3B01" w:rsidRPr="007B3B0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 w:rsidR="007B3B0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atau respons cepat, </w:t>
      </w:r>
      <w:r w:rsidR="007B3B01" w:rsidRPr="00931F6D"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QR Code</w:t>
      </w:r>
      <w:r w:rsidR="007B3B0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dapat</w:t>
      </w:r>
      <w:r w:rsidR="007B3B01" w:rsidRPr="007B3B0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menyampa</w:t>
      </w:r>
      <w:r w:rsidR="007B3B0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ikan informasi dengan cepat dan</w:t>
      </w:r>
      <w:r w:rsidR="007B3B01" w:rsidRPr="007B3B0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respons yang cepat </w:t>
      </w:r>
      <w:r w:rsidR="007B3B0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pula. Berbeda dengan </w:t>
      </w:r>
      <w:r w:rsidR="007B3B01" w:rsidRPr="00931F6D"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barcode</w:t>
      </w:r>
      <w:r w:rsidR="007B3B0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yang </w:t>
      </w:r>
      <w:r w:rsidR="007B3B01" w:rsidRPr="007B3B0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menyimpan in</w:t>
      </w:r>
      <w:r w:rsidR="007B3B0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formasi secara horizontal, </w:t>
      </w:r>
      <w:r w:rsidR="007B3B01" w:rsidRPr="00931F6D"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QR Code</w:t>
      </w:r>
      <w:r w:rsidR="007B3B0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dapat</w:t>
      </w:r>
      <w:r w:rsidR="007B3B01" w:rsidRPr="007B3B0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7B3B01" w:rsidRPr="007B3B0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lastRenderedPageBreak/>
        <w:t xml:space="preserve">menyimpan informasi secara horizontal dan vertikal, oleh </w:t>
      </w:r>
      <w:r w:rsidR="007B3B0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karena itu secara otomatis </w:t>
      </w:r>
      <w:r w:rsidR="007B3B01" w:rsidRPr="00931F6D"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QR Code</w:t>
      </w:r>
      <w:r w:rsidR="007B3B01" w:rsidRPr="007B3B0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dapat menampung inf</w:t>
      </w:r>
      <w:r w:rsidR="007B3B0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ormasi yang lebih banyak.</w:t>
      </w:r>
    </w:p>
    <w:p w:rsidR="00451110" w:rsidRDefault="007105E0" w:rsidP="00197D5F">
      <w:pPr>
        <w:spacing w:before="240" w:after="0" w:line="48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Sistem parkir yang </w:t>
      </w:r>
      <w:r w:rsidR="000376F7">
        <w:rPr>
          <w:rFonts w:ascii="Times New Roman" w:eastAsia="Times New Roman" w:hAnsi="Times New Roman"/>
          <w:sz w:val="24"/>
          <w:szCs w:val="24"/>
        </w:rPr>
        <w:t>sudah terkomputerisasi dapat</w:t>
      </w:r>
      <w:r w:rsidR="00E16C16">
        <w:rPr>
          <w:rFonts w:ascii="Times New Roman" w:eastAsia="Times New Roman" w:hAnsi="Times New Roman"/>
          <w:sz w:val="24"/>
          <w:szCs w:val="24"/>
        </w:rPr>
        <w:t xml:space="preserve"> menjadi sarana penyedia informasi bagi petugas </w:t>
      </w:r>
      <w:r w:rsidR="00F0048F">
        <w:rPr>
          <w:rFonts w:ascii="Times New Roman" w:eastAsia="Times New Roman" w:hAnsi="Times New Roman"/>
          <w:sz w:val="24"/>
          <w:szCs w:val="24"/>
        </w:rPr>
        <w:t>parki</w:t>
      </w:r>
      <w:r w:rsidR="00E16C16">
        <w:rPr>
          <w:rFonts w:ascii="Times New Roman" w:eastAsia="Times New Roman" w:hAnsi="Times New Roman"/>
          <w:sz w:val="24"/>
          <w:szCs w:val="24"/>
        </w:rPr>
        <w:t xml:space="preserve">r dalam mengelola data </w:t>
      </w:r>
      <w:r w:rsidR="00F0048F">
        <w:rPr>
          <w:rFonts w:ascii="Times New Roman" w:eastAsia="Times New Roman" w:hAnsi="Times New Roman"/>
          <w:sz w:val="24"/>
          <w:szCs w:val="24"/>
        </w:rPr>
        <w:t>parki</w:t>
      </w:r>
      <w:r w:rsidR="00E16C16">
        <w:rPr>
          <w:rFonts w:ascii="Times New Roman" w:eastAsia="Times New Roman" w:hAnsi="Times New Roman"/>
          <w:sz w:val="24"/>
          <w:szCs w:val="24"/>
        </w:rPr>
        <w:t>r sehingga pendataan yang tercatat lebih akurat</w:t>
      </w:r>
      <w:r w:rsidR="00F0048F">
        <w:rPr>
          <w:rFonts w:ascii="Times New Roman" w:eastAsia="Times New Roman" w:hAnsi="Times New Roman"/>
          <w:sz w:val="24"/>
          <w:szCs w:val="24"/>
        </w:rPr>
        <w:t xml:space="preserve"> dan efisien</w:t>
      </w:r>
      <w:r w:rsidR="00931F6D">
        <w:rPr>
          <w:rFonts w:ascii="Times New Roman" w:eastAsia="Times New Roman" w:hAnsi="Times New Roman"/>
          <w:sz w:val="24"/>
          <w:szCs w:val="24"/>
        </w:rPr>
        <w:t>. S</w:t>
      </w:r>
      <w:r w:rsidR="00E16C16">
        <w:rPr>
          <w:rFonts w:ascii="Times New Roman" w:eastAsia="Times New Roman" w:hAnsi="Times New Roman"/>
          <w:sz w:val="24"/>
          <w:szCs w:val="24"/>
        </w:rPr>
        <w:t>istem parkir mengg</w:t>
      </w:r>
      <w:r w:rsidR="00F0048F">
        <w:rPr>
          <w:rFonts w:ascii="Times New Roman" w:eastAsia="Times New Roman" w:hAnsi="Times New Roman"/>
          <w:sz w:val="24"/>
          <w:szCs w:val="24"/>
        </w:rPr>
        <w:t xml:space="preserve">unakan sistem </w:t>
      </w:r>
      <w:r w:rsidR="00F0048F" w:rsidRPr="00931F6D">
        <w:rPr>
          <w:rFonts w:ascii="Times New Roman" w:eastAsia="Times New Roman" w:hAnsi="Times New Roman"/>
          <w:i/>
          <w:sz w:val="24"/>
          <w:szCs w:val="24"/>
        </w:rPr>
        <w:t>QR Code</w:t>
      </w:r>
      <w:r w:rsidR="00F0048F">
        <w:rPr>
          <w:rFonts w:ascii="Times New Roman" w:eastAsia="Times New Roman" w:hAnsi="Times New Roman"/>
          <w:sz w:val="24"/>
          <w:szCs w:val="24"/>
        </w:rPr>
        <w:t xml:space="preserve"> untuk menyimpan data </w:t>
      </w:r>
      <w:r w:rsidR="00AD65F9">
        <w:rPr>
          <w:rFonts w:ascii="Times New Roman" w:eastAsia="Times New Roman" w:hAnsi="Times New Roman"/>
          <w:sz w:val="24"/>
          <w:szCs w:val="24"/>
        </w:rPr>
        <w:t xml:space="preserve">parkir dan kemudian </w:t>
      </w:r>
      <w:r w:rsidR="00AD65F9" w:rsidRPr="00931F6D">
        <w:rPr>
          <w:rFonts w:ascii="Times New Roman" w:eastAsia="Times New Roman" w:hAnsi="Times New Roman"/>
          <w:i/>
          <w:sz w:val="24"/>
          <w:szCs w:val="24"/>
        </w:rPr>
        <w:t>QR Code</w:t>
      </w:r>
      <w:r w:rsidR="00C74525">
        <w:rPr>
          <w:rFonts w:ascii="Times New Roman" w:eastAsia="Times New Roman" w:hAnsi="Times New Roman"/>
          <w:sz w:val="24"/>
          <w:szCs w:val="24"/>
        </w:rPr>
        <w:t xml:space="preserve"> akan di cetak pada kertas parkir yang kemudian di serahkan pad</w:t>
      </w:r>
      <w:r w:rsidR="00A50857">
        <w:rPr>
          <w:rFonts w:ascii="Times New Roman" w:eastAsia="Times New Roman" w:hAnsi="Times New Roman"/>
          <w:sz w:val="24"/>
          <w:szCs w:val="24"/>
        </w:rPr>
        <w:t>a pengemudi</w:t>
      </w:r>
      <w:r w:rsidR="007567C2">
        <w:rPr>
          <w:rFonts w:ascii="Times New Roman" w:eastAsia="Times New Roman" w:hAnsi="Times New Roman"/>
          <w:sz w:val="24"/>
          <w:szCs w:val="24"/>
        </w:rPr>
        <w:t>, untuk biaya parkir tamu yaitu Rp. 2000 perjamnya untuk sepeda motor dan Rp. 4000 perjamnya untuk mobil, mobil box, truk. Untuk karyawan biaya parkir Rp. 1</w:t>
      </w:r>
      <w:r w:rsidR="00510C0C">
        <w:rPr>
          <w:rFonts w:ascii="Times New Roman" w:eastAsia="Times New Roman" w:hAnsi="Times New Roman"/>
          <w:sz w:val="24"/>
          <w:szCs w:val="24"/>
        </w:rPr>
        <w:t>50.</w:t>
      </w:r>
      <w:r w:rsidR="007567C2">
        <w:rPr>
          <w:rFonts w:ascii="Times New Roman" w:eastAsia="Times New Roman" w:hAnsi="Times New Roman"/>
          <w:sz w:val="24"/>
          <w:szCs w:val="24"/>
        </w:rPr>
        <w:t xml:space="preserve">000 untuk </w:t>
      </w:r>
      <w:r w:rsidR="00510C0C">
        <w:rPr>
          <w:rFonts w:ascii="Times New Roman" w:eastAsia="Times New Roman" w:hAnsi="Times New Roman"/>
          <w:sz w:val="24"/>
          <w:szCs w:val="24"/>
        </w:rPr>
        <w:t xml:space="preserve">1 </w:t>
      </w:r>
      <w:r w:rsidR="007567C2">
        <w:rPr>
          <w:rFonts w:ascii="Times New Roman" w:eastAsia="Times New Roman" w:hAnsi="Times New Roman"/>
          <w:sz w:val="24"/>
          <w:szCs w:val="24"/>
        </w:rPr>
        <w:t>sepeda motor dan Rp. 3</w:t>
      </w:r>
      <w:r w:rsidR="00510C0C">
        <w:rPr>
          <w:rFonts w:ascii="Times New Roman" w:eastAsia="Times New Roman" w:hAnsi="Times New Roman"/>
          <w:sz w:val="24"/>
          <w:szCs w:val="24"/>
        </w:rPr>
        <w:t>50.</w:t>
      </w:r>
      <w:r w:rsidR="007567C2">
        <w:rPr>
          <w:rFonts w:ascii="Times New Roman" w:eastAsia="Times New Roman" w:hAnsi="Times New Roman"/>
          <w:sz w:val="24"/>
          <w:szCs w:val="24"/>
        </w:rPr>
        <w:t xml:space="preserve">000 untuk </w:t>
      </w:r>
      <w:r w:rsidR="00510C0C">
        <w:rPr>
          <w:rFonts w:ascii="Times New Roman" w:eastAsia="Times New Roman" w:hAnsi="Times New Roman"/>
          <w:sz w:val="24"/>
          <w:szCs w:val="24"/>
        </w:rPr>
        <w:t xml:space="preserve">1 </w:t>
      </w:r>
      <w:r w:rsidR="007567C2">
        <w:rPr>
          <w:rFonts w:ascii="Times New Roman" w:eastAsia="Times New Roman" w:hAnsi="Times New Roman"/>
          <w:sz w:val="24"/>
          <w:szCs w:val="24"/>
        </w:rPr>
        <w:t xml:space="preserve">mobil </w:t>
      </w:r>
      <w:r w:rsidR="00510C0C">
        <w:rPr>
          <w:rFonts w:ascii="Times New Roman" w:eastAsia="Times New Roman" w:hAnsi="Times New Roman"/>
          <w:sz w:val="24"/>
          <w:szCs w:val="24"/>
        </w:rPr>
        <w:t xml:space="preserve">perbulanyanya </w:t>
      </w:r>
      <w:r w:rsidR="007567C2">
        <w:rPr>
          <w:rFonts w:ascii="Times New Roman" w:eastAsia="Times New Roman" w:hAnsi="Times New Roman"/>
          <w:sz w:val="24"/>
          <w:szCs w:val="24"/>
        </w:rPr>
        <w:t>dan semua biaya parkir karyawan ditangguang oleh perusahaan</w:t>
      </w:r>
      <w:r w:rsidR="00A50857">
        <w:rPr>
          <w:rFonts w:ascii="Times New Roman" w:eastAsia="Times New Roman" w:hAnsi="Times New Roman"/>
          <w:sz w:val="24"/>
          <w:szCs w:val="24"/>
        </w:rPr>
        <w:t>. Data parkir karyawan</w:t>
      </w:r>
      <w:r w:rsidR="00C74525">
        <w:rPr>
          <w:rFonts w:ascii="Times New Roman" w:eastAsia="Times New Roman" w:hAnsi="Times New Roman"/>
          <w:sz w:val="24"/>
          <w:szCs w:val="24"/>
        </w:rPr>
        <w:t xml:space="preserve"> yang bekerja di Wisma SMR yang sudah di proses setiap bulannya </w:t>
      </w:r>
      <w:proofErr w:type="gramStart"/>
      <w:r w:rsidR="00C74525">
        <w:rPr>
          <w:rFonts w:ascii="Times New Roman" w:eastAsia="Times New Roman" w:hAnsi="Times New Roman"/>
          <w:sz w:val="24"/>
          <w:szCs w:val="24"/>
        </w:rPr>
        <w:t>akan</w:t>
      </w:r>
      <w:proofErr w:type="gramEnd"/>
      <w:r w:rsidR="00C74525">
        <w:rPr>
          <w:rFonts w:ascii="Times New Roman" w:eastAsia="Times New Roman" w:hAnsi="Times New Roman"/>
          <w:sz w:val="24"/>
          <w:szCs w:val="24"/>
        </w:rPr>
        <w:t xml:space="preserve"> </w:t>
      </w:r>
      <w:r w:rsidR="00BC56C2">
        <w:rPr>
          <w:rFonts w:ascii="Times New Roman" w:eastAsia="Times New Roman" w:hAnsi="Times New Roman"/>
          <w:sz w:val="24"/>
          <w:szCs w:val="24"/>
        </w:rPr>
        <w:t>dibuatkan laporan tagihan biaya p</w:t>
      </w:r>
      <w:r w:rsidR="007A2D53">
        <w:rPr>
          <w:rFonts w:ascii="Times New Roman" w:eastAsia="Times New Roman" w:hAnsi="Times New Roman"/>
          <w:sz w:val="24"/>
          <w:szCs w:val="24"/>
        </w:rPr>
        <w:t>arkir untuk setiap perusaha</w:t>
      </w:r>
      <w:r w:rsidR="00FF51D1">
        <w:rPr>
          <w:rFonts w:ascii="Times New Roman" w:eastAsia="Times New Roman" w:hAnsi="Times New Roman"/>
          <w:sz w:val="24"/>
          <w:szCs w:val="24"/>
        </w:rPr>
        <w:t>an.</w:t>
      </w:r>
    </w:p>
    <w:p w:rsidR="007A2D53" w:rsidRDefault="007A2D53" w:rsidP="00197D5F">
      <w:pPr>
        <w:spacing w:before="240" w:after="0" w:line="48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Berdasarkan </w:t>
      </w:r>
      <w:r w:rsidR="002143F4">
        <w:rPr>
          <w:rFonts w:ascii="Times New Roman" w:eastAsia="Times New Roman" w:hAnsi="Times New Roman"/>
          <w:sz w:val="24"/>
          <w:szCs w:val="24"/>
        </w:rPr>
        <w:t>kekurangan yang ada di sistem manual seperti sulitnya mengidentifikasi kendaraan, sudah tidak dapat mewadahi data parkir setiap harinya</w:t>
      </w:r>
      <w:r w:rsidR="002F2802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maka </w:t>
      </w:r>
      <w:r w:rsidR="002F2802">
        <w:rPr>
          <w:rFonts w:ascii="Times New Roman" w:eastAsia="Times New Roman" w:hAnsi="Times New Roman"/>
          <w:sz w:val="24"/>
          <w:szCs w:val="24"/>
        </w:rPr>
        <w:t xml:space="preserve">penulis membuat Tugas Akhir dengan </w:t>
      </w:r>
      <w:proofErr w:type="gramStart"/>
      <w:r w:rsidR="002F2802">
        <w:rPr>
          <w:rFonts w:ascii="Times New Roman" w:eastAsia="Times New Roman" w:hAnsi="Times New Roman"/>
          <w:sz w:val="24"/>
          <w:szCs w:val="24"/>
        </w:rPr>
        <w:t>judul :</w:t>
      </w:r>
      <w:proofErr w:type="gramEnd"/>
    </w:p>
    <w:p w:rsidR="004D2B1A" w:rsidRDefault="002F2802" w:rsidP="00197D5F">
      <w:pPr>
        <w:spacing w:before="240" w:after="0" w:line="48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2F2802">
        <w:rPr>
          <w:rFonts w:ascii="Times New Roman" w:eastAsia="Times New Roman" w:hAnsi="Times New Roman"/>
          <w:b/>
          <w:sz w:val="24"/>
          <w:szCs w:val="24"/>
        </w:rPr>
        <w:t>“Pembangunan Aplikasi Parkir di Wisma SMR dengan menggunakan Semantic UI dan QR Code”</w:t>
      </w:r>
      <w:r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FF51D1" w:rsidRDefault="00FF51D1" w:rsidP="00197D5F">
      <w:pPr>
        <w:spacing w:before="240" w:after="0" w:line="48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FF51D1" w:rsidRDefault="00FF51D1" w:rsidP="00197D5F">
      <w:pPr>
        <w:spacing w:before="240" w:after="0" w:line="48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FF51D1" w:rsidRDefault="00FF51D1" w:rsidP="00197D5F">
      <w:pPr>
        <w:spacing w:before="240" w:after="0" w:line="48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2F2802" w:rsidRDefault="002F2802" w:rsidP="00197D5F">
      <w:pPr>
        <w:spacing w:before="240" w:after="0" w:line="48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1.2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 w:rsidR="00D50646">
        <w:rPr>
          <w:rFonts w:ascii="Times New Roman" w:eastAsia="Times New Roman" w:hAnsi="Times New Roman"/>
          <w:b/>
          <w:sz w:val="24"/>
          <w:szCs w:val="24"/>
        </w:rPr>
        <w:t>Rumusan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Masalah</w:t>
      </w:r>
    </w:p>
    <w:p w:rsidR="002F2802" w:rsidRPr="00EE671D" w:rsidRDefault="002F2802" w:rsidP="00197D5F">
      <w:pPr>
        <w:spacing w:before="240" w:after="0"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  <w:r w:rsidR="00EE671D">
        <w:rPr>
          <w:rFonts w:ascii="Times New Roman" w:eastAsia="Times New Roman" w:hAnsi="Times New Roman"/>
          <w:sz w:val="24"/>
          <w:szCs w:val="24"/>
        </w:rPr>
        <w:t xml:space="preserve">Berdasarkan </w:t>
      </w:r>
      <w:r w:rsidR="00C77E8C">
        <w:rPr>
          <w:rFonts w:ascii="Times New Roman" w:eastAsia="Times New Roman" w:hAnsi="Times New Roman"/>
          <w:sz w:val="24"/>
          <w:szCs w:val="24"/>
        </w:rPr>
        <w:t>latar belakang yang telah dikemukakan sebelumnya</w:t>
      </w:r>
      <w:r w:rsidR="00EE671D">
        <w:rPr>
          <w:rFonts w:ascii="Times New Roman" w:eastAsia="Times New Roman" w:hAnsi="Times New Roman"/>
          <w:sz w:val="24"/>
          <w:szCs w:val="24"/>
        </w:rPr>
        <w:t xml:space="preserve">, maka dapat di identifikasi beberapa masalah sebagai </w:t>
      </w:r>
      <w:proofErr w:type="gramStart"/>
      <w:r w:rsidR="00EE671D">
        <w:rPr>
          <w:rFonts w:ascii="Times New Roman" w:eastAsia="Times New Roman" w:hAnsi="Times New Roman"/>
          <w:sz w:val="24"/>
          <w:szCs w:val="24"/>
        </w:rPr>
        <w:t>berikut :</w:t>
      </w:r>
      <w:proofErr w:type="gramEnd"/>
    </w:p>
    <w:p w:rsidR="00BA5C05" w:rsidRDefault="008A1CFE" w:rsidP="00197D5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Bagaimana membangun</w:t>
      </w:r>
      <w:r w:rsidR="00BA5C05">
        <w:rPr>
          <w:rFonts w:ascii="Times New Roman" w:hAnsi="Times New Roman"/>
          <w:sz w:val="24"/>
          <w:szCs w:val="24"/>
        </w:rPr>
        <w:t xml:space="preserve"> aplikasi parkir yang</w:t>
      </w:r>
      <w:r>
        <w:rPr>
          <w:rFonts w:ascii="Times New Roman" w:hAnsi="Times New Roman"/>
          <w:sz w:val="24"/>
          <w:szCs w:val="24"/>
        </w:rPr>
        <w:t xml:space="preserve"> dapat mengelompokkan k</w:t>
      </w:r>
      <w:r w:rsidR="00BA5C05">
        <w:rPr>
          <w:rFonts w:ascii="Times New Roman" w:hAnsi="Times New Roman"/>
          <w:sz w:val="24"/>
          <w:szCs w:val="24"/>
        </w:rPr>
        <w:t>enda</w:t>
      </w:r>
      <w:r w:rsidR="00A155DA">
        <w:rPr>
          <w:rFonts w:ascii="Times New Roman" w:hAnsi="Times New Roman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an</w:t>
      </w:r>
      <w:r w:rsidR="00A155DA">
        <w:rPr>
          <w:rFonts w:ascii="Times New Roman" w:hAnsi="Times New Roman"/>
          <w:sz w:val="24"/>
          <w:szCs w:val="24"/>
        </w:rPr>
        <w:t xml:space="preserve"> yang merupakan </w:t>
      </w:r>
      <w:r w:rsidR="00A50857">
        <w:rPr>
          <w:rFonts w:ascii="Times New Roman" w:eastAsia="Times New Roman" w:hAnsi="Times New Roman"/>
          <w:sz w:val="24"/>
          <w:szCs w:val="24"/>
        </w:rPr>
        <w:t xml:space="preserve">karyawan </w:t>
      </w:r>
      <w:r w:rsidR="00A155DA">
        <w:rPr>
          <w:rFonts w:ascii="Times New Roman" w:hAnsi="Times New Roman"/>
          <w:sz w:val="24"/>
          <w:szCs w:val="24"/>
        </w:rPr>
        <w:t>atau</w:t>
      </w:r>
      <w:r w:rsidR="00BA5C05">
        <w:rPr>
          <w:rFonts w:ascii="Times New Roman" w:hAnsi="Times New Roman"/>
          <w:sz w:val="24"/>
          <w:szCs w:val="24"/>
        </w:rPr>
        <w:t xml:space="preserve"> tamu.</w:t>
      </w:r>
    </w:p>
    <w:p w:rsidR="00ED2219" w:rsidRDefault="008A1CFE" w:rsidP="00197D5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Bagaimana membangun aplikasi yang dapat menampilkan</w:t>
      </w:r>
      <w:r w:rsidR="00ED2219">
        <w:rPr>
          <w:rFonts w:ascii="Times New Roman" w:hAnsi="Times New Roman"/>
          <w:sz w:val="24"/>
          <w:szCs w:val="24"/>
        </w:rPr>
        <w:t xml:space="preserve"> informasi tentang </w:t>
      </w:r>
      <w:r w:rsidR="00C77E8C">
        <w:rPr>
          <w:rFonts w:ascii="Times New Roman" w:hAnsi="Times New Roman"/>
          <w:sz w:val="24"/>
          <w:szCs w:val="24"/>
        </w:rPr>
        <w:t xml:space="preserve">laporan tagihan parkir </w:t>
      </w:r>
      <w:r w:rsidR="00A50857">
        <w:rPr>
          <w:rFonts w:ascii="Times New Roman" w:eastAsia="Times New Roman" w:hAnsi="Times New Roman"/>
          <w:sz w:val="24"/>
          <w:szCs w:val="24"/>
        </w:rPr>
        <w:t xml:space="preserve">karyawan </w:t>
      </w:r>
      <w:r w:rsidR="00ED2219">
        <w:rPr>
          <w:rFonts w:ascii="Times New Roman" w:hAnsi="Times New Roman"/>
          <w:sz w:val="24"/>
          <w:szCs w:val="24"/>
        </w:rPr>
        <w:t>yang mengguanak</w:t>
      </w:r>
      <w:r w:rsidR="00C77E8C">
        <w:rPr>
          <w:rFonts w:ascii="Times New Roman" w:hAnsi="Times New Roman"/>
          <w:sz w:val="24"/>
          <w:szCs w:val="24"/>
        </w:rPr>
        <w:t>an fasilitas parkir untuk setiap perusahaan yang ada di Wisma SMR</w:t>
      </w:r>
      <w:r w:rsidR="003653AB">
        <w:rPr>
          <w:rFonts w:ascii="Times New Roman" w:hAnsi="Times New Roman"/>
          <w:sz w:val="24"/>
          <w:szCs w:val="24"/>
        </w:rPr>
        <w:t>.</w:t>
      </w:r>
    </w:p>
    <w:p w:rsidR="00BA5C05" w:rsidRDefault="003653AB" w:rsidP="003653A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Bagaimana membangun aplikasi yang dapat</w:t>
      </w:r>
      <w:r w:rsidR="00ED2219">
        <w:rPr>
          <w:rFonts w:ascii="Times New Roman" w:hAnsi="Times New Roman"/>
          <w:sz w:val="24"/>
          <w:szCs w:val="24"/>
        </w:rPr>
        <w:t xml:space="preserve"> menghitu</w:t>
      </w:r>
      <w:r>
        <w:rPr>
          <w:rFonts w:ascii="Times New Roman" w:hAnsi="Times New Roman"/>
          <w:sz w:val="24"/>
          <w:szCs w:val="24"/>
        </w:rPr>
        <w:t>ng biaya parkir pada setiap k</w:t>
      </w:r>
      <w:r w:rsidR="00ED2219">
        <w:rPr>
          <w:rFonts w:ascii="Times New Roman" w:hAnsi="Times New Roman"/>
          <w:sz w:val="24"/>
          <w:szCs w:val="24"/>
        </w:rPr>
        <w:t>endara</w:t>
      </w:r>
      <w:r>
        <w:rPr>
          <w:rFonts w:ascii="Times New Roman" w:hAnsi="Times New Roman"/>
          <w:sz w:val="24"/>
          <w:szCs w:val="24"/>
        </w:rPr>
        <w:t>an</w:t>
      </w:r>
      <w:r w:rsidR="00ED2219">
        <w:rPr>
          <w:rFonts w:ascii="Times New Roman" w:hAnsi="Times New Roman"/>
          <w:sz w:val="24"/>
          <w:szCs w:val="24"/>
        </w:rPr>
        <w:t xml:space="preserve"> yang dihitung perjamnya.</w:t>
      </w:r>
    </w:p>
    <w:p w:rsidR="00ED2219" w:rsidRDefault="00ED2219" w:rsidP="00197D5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3653AB">
        <w:rPr>
          <w:rFonts w:ascii="Times New Roman" w:hAnsi="Times New Roman"/>
          <w:sz w:val="24"/>
          <w:szCs w:val="24"/>
        </w:rPr>
        <w:t>agaimana membangun aplikasi yang dapat mencetak</w:t>
      </w:r>
      <w:r>
        <w:rPr>
          <w:rFonts w:ascii="Times New Roman" w:hAnsi="Times New Roman"/>
          <w:sz w:val="24"/>
          <w:szCs w:val="24"/>
        </w:rPr>
        <w:t xml:space="preserve"> karcis parkir yang menggunakan </w:t>
      </w:r>
      <w:r w:rsidRPr="00C62EE0">
        <w:rPr>
          <w:rFonts w:ascii="Times New Roman" w:hAnsi="Times New Roman"/>
          <w:i/>
          <w:sz w:val="24"/>
          <w:szCs w:val="24"/>
        </w:rPr>
        <w:t>Q</w:t>
      </w:r>
      <w:r w:rsidR="00C77E8C" w:rsidRPr="00C62EE0">
        <w:rPr>
          <w:rFonts w:ascii="Times New Roman" w:hAnsi="Times New Roman"/>
          <w:i/>
          <w:sz w:val="24"/>
          <w:szCs w:val="24"/>
        </w:rPr>
        <w:t>R Code</w:t>
      </w:r>
      <w:r w:rsidR="00C77E8C">
        <w:rPr>
          <w:rFonts w:ascii="Times New Roman" w:hAnsi="Times New Roman"/>
          <w:sz w:val="24"/>
          <w:szCs w:val="24"/>
        </w:rPr>
        <w:t xml:space="preserve"> sebagai sistem identifikasi kendaraan</w:t>
      </w:r>
      <w:r>
        <w:rPr>
          <w:rFonts w:ascii="Times New Roman" w:hAnsi="Times New Roman"/>
          <w:sz w:val="24"/>
          <w:szCs w:val="24"/>
        </w:rPr>
        <w:t>.</w:t>
      </w:r>
    </w:p>
    <w:p w:rsidR="00ED2219" w:rsidRDefault="003653AB" w:rsidP="00197D5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Bagaimana m</w:t>
      </w:r>
      <w:r w:rsidR="00724085">
        <w:rPr>
          <w:rFonts w:ascii="Times New Roman" w:hAnsi="Times New Roman"/>
          <w:sz w:val="24"/>
          <w:szCs w:val="24"/>
        </w:rPr>
        <w:t>embangun</w:t>
      </w:r>
      <w:r>
        <w:rPr>
          <w:rFonts w:ascii="Times New Roman" w:hAnsi="Times New Roman"/>
          <w:sz w:val="24"/>
          <w:szCs w:val="24"/>
        </w:rPr>
        <w:t xml:space="preserve"> aplikasi yang dapat membuat laporan</w:t>
      </w:r>
      <w:r w:rsidR="00BA5C05">
        <w:rPr>
          <w:rFonts w:ascii="Times New Roman" w:hAnsi="Times New Roman"/>
          <w:sz w:val="24"/>
          <w:szCs w:val="24"/>
        </w:rPr>
        <w:t xml:space="preserve"> berapa banyak kendaraan yang keluar masuk pada area parkir.</w:t>
      </w:r>
    </w:p>
    <w:p w:rsidR="00D50646" w:rsidRDefault="00D50646" w:rsidP="00197D5F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1.3 Maksud Dan Tujuan</w:t>
      </w:r>
    </w:p>
    <w:p w:rsidR="00ED2219" w:rsidRDefault="00D50646" w:rsidP="00197D5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Maksud  dari</w:t>
      </w:r>
      <w:proofErr w:type="gramEnd"/>
      <w:r>
        <w:rPr>
          <w:rFonts w:ascii="Times New Roman" w:hAnsi="Times New Roman"/>
          <w:sz w:val="24"/>
          <w:szCs w:val="24"/>
        </w:rPr>
        <w:t xml:space="preserve"> penulisan proposal Tugas Akhir ini adalah </w:t>
      </w:r>
      <w:r w:rsidR="0046363F">
        <w:rPr>
          <w:rFonts w:ascii="Times New Roman" w:hAnsi="Times New Roman"/>
          <w:sz w:val="24"/>
          <w:szCs w:val="24"/>
        </w:rPr>
        <w:t>untuk membangun</w:t>
      </w:r>
      <w:r>
        <w:rPr>
          <w:rFonts w:ascii="Times New Roman" w:hAnsi="Times New Roman"/>
          <w:sz w:val="24"/>
          <w:szCs w:val="24"/>
        </w:rPr>
        <w:t xml:space="preserve"> aplikasi parkir yang nantinya akan berguna sebagai sarana informasi pengelolaan data parkir di Wisma SMR. Adapun tujuan dari</w:t>
      </w:r>
      <w:r w:rsidR="008E0F59">
        <w:rPr>
          <w:rFonts w:ascii="Times New Roman" w:hAnsi="Times New Roman"/>
          <w:sz w:val="24"/>
          <w:szCs w:val="24"/>
        </w:rPr>
        <w:t xml:space="preserve"> dibuatnya aplikasi parkir ini adalah sebagai </w:t>
      </w:r>
      <w:proofErr w:type="gramStart"/>
      <w:r w:rsidR="008E0F59">
        <w:rPr>
          <w:rFonts w:ascii="Times New Roman" w:hAnsi="Times New Roman"/>
          <w:sz w:val="24"/>
          <w:szCs w:val="24"/>
        </w:rPr>
        <w:t>berikut :</w:t>
      </w:r>
      <w:proofErr w:type="gramEnd"/>
    </w:p>
    <w:p w:rsidR="008E0F59" w:rsidRDefault="008E0F59" w:rsidP="00197D5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Membangun </w:t>
      </w:r>
      <w:r w:rsidR="00724085">
        <w:rPr>
          <w:rFonts w:ascii="Times New Roman" w:hAnsi="Times New Roman"/>
          <w:sz w:val="24"/>
          <w:szCs w:val="24"/>
        </w:rPr>
        <w:t xml:space="preserve">aplikasi parkir yang dapat mengelompokkan kendaraan yang merupakan </w:t>
      </w:r>
      <w:r w:rsidR="00A50857">
        <w:rPr>
          <w:rFonts w:ascii="Times New Roman" w:eastAsia="Times New Roman" w:hAnsi="Times New Roman"/>
          <w:sz w:val="24"/>
          <w:szCs w:val="24"/>
        </w:rPr>
        <w:t xml:space="preserve">karyawan </w:t>
      </w:r>
      <w:r w:rsidR="00724085">
        <w:rPr>
          <w:rFonts w:ascii="Times New Roman" w:hAnsi="Times New Roman"/>
          <w:sz w:val="24"/>
          <w:szCs w:val="24"/>
        </w:rPr>
        <w:t>atau tamu</w:t>
      </w:r>
      <w:r w:rsidR="00FF06F5">
        <w:rPr>
          <w:rFonts w:ascii="Times New Roman" w:hAnsi="Times New Roman"/>
          <w:sz w:val="24"/>
          <w:szCs w:val="24"/>
        </w:rPr>
        <w:t xml:space="preserve"> dengan </w:t>
      </w:r>
      <w:proofErr w:type="gramStart"/>
      <w:r w:rsidR="00FF06F5">
        <w:rPr>
          <w:rFonts w:ascii="Times New Roman" w:hAnsi="Times New Roman"/>
          <w:sz w:val="24"/>
          <w:szCs w:val="24"/>
        </w:rPr>
        <w:t>cara</w:t>
      </w:r>
      <w:proofErr w:type="gramEnd"/>
      <w:r w:rsidR="00FF06F5">
        <w:rPr>
          <w:rFonts w:ascii="Times New Roman" w:hAnsi="Times New Roman"/>
          <w:sz w:val="24"/>
          <w:szCs w:val="24"/>
        </w:rPr>
        <w:t xml:space="preserve"> mengidentifikasi data kendaraan tersebut</w:t>
      </w:r>
      <w:r w:rsidR="00724085">
        <w:rPr>
          <w:rFonts w:ascii="Times New Roman" w:hAnsi="Times New Roman"/>
          <w:sz w:val="24"/>
          <w:szCs w:val="24"/>
        </w:rPr>
        <w:t>.</w:t>
      </w:r>
    </w:p>
    <w:p w:rsidR="00F7228D" w:rsidRDefault="00724085" w:rsidP="0091726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Membangun</w:t>
      </w:r>
      <w:r w:rsidR="00F7228D" w:rsidRPr="007240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aplikasi yang dapat menampilkan informasi tentang seberapa banyak </w:t>
      </w:r>
      <w:r w:rsidR="00A50857">
        <w:rPr>
          <w:rFonts w:ascii="Times New Roman" w:eastAsia="Times New Roman" w:hAnsi="Times New Roman"/>
          <w:sz w:val="24"/>
          <w:szCs w:val="24"/>
        </w:rPr>
        <w:t xml:space="preserve">karyawan </w:t>
      </w:r>
      <w:r>
        <w:rPr>
          <w:rFonts w:ascii="Times New Roman" w:hAnsi="Times New Roman"/>
          <w:sz w:val="24"/>
          <w:szCs w:val="24"/>
        </w:rPr>
        <w:t>yang men</w:t>
      </w:r>
      <w:r w:rsidR="006E4949">
        <w:rPr>
          <w:rFonts w:ascii="Times New Roman" w:hAnsi="Times New Roman"/>
          <w:sz w:val="24"/>
          <w:szCs w:val="24"/>
        </w:rPr>
        <w:t>ggu</w:t>
      </w:r>
      <w:r w:rsidR="00FF06F5">
        <w:rPr>
          <w:rFonts w:ascii="Times New Roman" w:hAnsi="Times New Roman"/>
          <w:sz w:val="24"/>
          <w:szCs w:val="24"/>
        </w:rPr>
        <w:t>nakan fasilitas parkir, sehingga m</w:t>
      </w:r>
      <w:r w:rsidR="00F7228D" w:rsidRPr="00724085">
        <w:rPr>
          <w:rFonts w:ascii="Times New Roman" w:hAnsi="Times New Roman"/>
          <w:sz w:val="24"/>
          <w:szCs w:val="24"/>
        </w:rPr>
        <w:t>emudahkan dalam penyajian laporan</w:t>
      </w:r>
      <w:r w:rsidR="00F66530">
        <w:rPr>
          <w:rFonts w:ascii="Times New Roman" w:hAnsi="Times New Roman"/>
          <w:sz w:val="24"/>
          <w:szCs w:val="24"/>
        </w:rPr>
        <w:t xml:space="preserve"> tagihan</w:t>
      </w:r>
      <w:r w:rsidR="00F7228D" w:rsidRPr="00724085">
        <w:rPr>
          <w:rFonts w:ascii="Times New Roman" w:hAnsi="Times New Roman"/>
          <w:sz w:val="24"/>
          <w:szCs w:val="24"/>
        </w:rPr>
        <w:t xml:space="preserve"> (penghasilan/keuntungan parkir)</w:t>
      </w:r>
      <w:r>
        <w:rPr>
          <w:rFonts w:ascii="Times New Roman" w:hAnsi="Times New Roman"/>
          <w:sz w:val="24"/>
          <w:szCs w:val="24"/>
        </w:rPr>
        <w:t>.</w:t>
      </w:r>
    </w:p>
    <w:p w:rsidR="00724085" w:rsidRDefault="00724085" w:rsidP="0091726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Membangun aplikasi yang dapat menghitung biaya parkir</w:t>
      </w:r>
      <w:r w:rsidR="00F66530">
        <w:rPr>
          <w:rFonts w:ascii="Times New Roman" w:hAnsi="Times New Roman"/>
          <w:sz w:val="24"/>
          <w:szCs w:val="24"/>
        </w:rPr>
        <w:t xml:space="preserve"> secara otomatis</w:t>
      </w:r>
      <w:r>
        <w:rPr>
          <w:rFonts w:ascii="Times New Roman" w:hAnsi="Times New Roman"/>
          <w:sz w:val="24"/>
          <w:szCs w:val="24"/>
        </w:rPr>
        <w:t xml:space="preserve"> agar dapat mengurangi kesalahan penghitungan biaya parkir.</w:t>
      </w:r>
    </w:p>
    <w:p w:rsidR="00724085" w:rsidRDefault="00724085" w:rsidP="0091726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Membangun aplikasi yang dapat mencetak karcis parkir yang menggunakan </w:t>
      </w:r>
      <w:r w:rsidRPr="004C3901">
        <w:rPr>
          <w:rFonts w:ascii="Times New Roman" w:hAnsi="Times New Roman"/>
          <w:i/>
          <w:sz w:val="24"/>
          <w:szCs w:val="24"/>
        </w:rPr>
        <w:t>QR Code</w:t>
      </w:r>
      <w:r w:rsidR="004C3901">
        <w:rPr>
          <w:rFonts w:ascii="Times New Roman" w:hAnsi="Times New Roman"/>
          <w:sz w:val="24"/>
          <w:szCs w:val="24"/>
        </w:rPr>
        <w:t xml:space="preserve"> sebagai sistem identifikasi kendaraan serta memudahkan input data parkir yang dilakukan oleh petugah parkir</w:t>
      </w:r>
      <w:r>
        <w:rPr>
          <w:rFonts w:ascii="Times New Roman" w:hAnsi="Times New Roman"/>
          <w:sz w:val="24"/>
          <w:szCs w:val="24"/>
        </w:rPr>
        <w:t>.</w:t>
      </w:r>
    </w:p>
    <w:p w:rsidR="00F7228D" w:rsidRPr="000F53B4" w:rsidRDefault="00724085" w:rsidP="00197D5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Membangun aplikasi yang dapat menyediakan laporan </w:t>
      </w:r>
      <w:r w:rsidR="00BE53F5">
        <w:rPr>
          <w:rFonts w:ascii="Times New Roman" w:hAnsi="Times New Roman"/>
          <w:sz w:val="24"/>
          <w:szCs w:val="24"/>
        </w:rPr>
        <w:t xml:space="preserve">yang dibutuhkan Wisma SMR pada periode tertentu seperti laporan </w:t>
      </w:r>
      <w:r w:rsidR="00B41AE1">
        <w:rPr>
          <w:rFonts w:ascii="Times New Roman" w:hAnsi="Times New Roman"/>
          <w:sz w:val="24"/>
          <w:szCs w:val="24"/>
        </w:rPr>
        <w:t xml:space="preserve">tagihan biaya parkir, </w:t>
      </w:r>
      <w:r w:rsidR="00BE53F5">
        <w:rPr>
          <w:rFonts w:ascii="Times New Roman" w:hAnsi="Times New Roman"/>
          <w:sz w:val="24"/>
          <w:szCs w:val="24"/>
        </w:rPr>
        <w:t>data kendaraan yang menggunakan parkir dan data karyawan</w:t>
      </w:r>
      <w:r>
        <w:rPr>
          <w:rFonts w:ascii="Times New Roman" w:hAnsi="Times New Roman"/>
          <w:sz w:val="24"/>
          <w:szCs w:val="24"/>
        </w:rPr>
        <w:t>.</w:t>
      </w:r>
    </w:p>
    <w:p w:rsidR="00F7228D" w:rsidRDefault="00F7228D" w:rsidP="00197D5F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1.4  Batasan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Masalah</w:t>
      </w:r>
    </w:p>
    <w:p w:rsidR="00F7228D" w:rsidRDefault="00F7228D" w:rsidP="00197D5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923E8B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alam pembuatan sistem aplikasi parkir ini penulis memberikan batasan masalah, </w:t>
      </w:r>
      <w:proofErr w:type="gramStart"/>
      <w:r>
        <w:rPr>
          <w:rFonts w:ascii="Times New Roman" w:hAnsi="Times New Roman"/>
          <w:sz w:val="24"/>
          <w:szCs w:val="24"/>
        </w:rPr>
        <w:t>diantaranya :</w:t>
      </w:r>
      <w:proofErr w:type="gramEnd"/>
    </w:p>
    <w:p w:rsidR="00F7228D" w:rsidRDefault="00F7228D" w:rsidP="00197D5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 ap</w:t>
      </w:r>
      <w:r w:rsidR="006A297E">
        <w:rPr>
          <w:rFonts w:ascii="Times New Roman" w:hAnsi="Times New Roman"/>
          <w:sz w:val="24"/>
          <w:szCs w:val="24"/>
        </w:rPr>
        <w:t xml:space="preserve">likasi parkir ini </w:t>
      </w:r>
      <w:r w:rsidR="00923E8B">
        <w:rPr>
          <w:rFonts w:ascii="Times New Roman" w:hAnsi="Times New Roman"/>
          <w:sz w:val="24"/>
          <w:szCs w:val="24"/>
        </w:rPr>
        <w:t>mengelola</w:t>
      </w:r>
      <w:r>
        <w:rPr>
          <w:rFonts w:ascii="Times New Roman" w:hAnsi="Times New Roman"/>
          <w:sz w:val="24"/>
          <w:szCs w:val="24"/>
        </w:rPr>
        <w:t xml:space="preserve"> data kendaraan  yang</w:t>
      </w:r>
      <w:r w:rsidR="00923E8B">
        <w:rPr>
          <w:rFonts w:ascii="Times New Roman" w:hAnsi="Times New Roman"/>
          <w:sz w:val="24"/>
          <w:szCs w:val="24"/>
        </w:rPr>
        <w:t xml:space="preserve"> terdiri dari kendaraan yang</w:t>
      </w:r>
      <w:r>
        <w:rPr>
          <w:rFonts w:ascii="Times New Roman" w:hAnsi="Times New Roman"/>
          <w:sz w:val="24"/>
          <w:szCs w:val="24"/>
        </w:rPr>
        <w:t xml:space="preserve"> keluar masuk area parkir, jam masuk, jam keluar, dan biaya parkir, serta data kendaraan  yang terdaftar </w:t>
      </w:r>
      <w:r w:rsidRPr="00F7228D">
        <w:rPr>
          <w:rFonts w:ascii="Times New Roman" w:hAnsi="Times New Roman"/>
          <w:sz w:val="24"/>
          <w:szCs w:val="24"/>
        </w:rPr>
        <w:t xml:space="preserve"> </w:t>
      </w:r>
      <w:r w:rsidR="006A297E">
        <w:rPr>
          <w:rFonts w:ascii="Times New Roman" w:hAnsi="Times New Roman"/>
          <w:sz w:val="24"/>
          <w:szCs w:val="24"/>
        </w:rPr>
        <w:t xml:space="preserve">sebagai </w:t>
      </w:r>
      <w:r w:rsidR="00A50857">
        <w:rPr>
          <w:rFonts w:ascii="Times New Roman" w:eastAsia="Times New Roman" w:hAnsi="Times New Roman"/>
          <w:sz w:val="24"/>
          <w:szCs w:val="24"/>
        </w:rPr>
        <w:t xml:space="preserve">karyawan </w:t>
      </w:r>
      <w:r w:rsidR="006A297E">
        <w:rPr>
          <w:rFonts w:ascii="Times New Roman" w:hAnsi="Times New Roman"/>
          <w:sz w:val="24"/>
          <w:szCs w:val="24"/>
        </w:rPr>
        <w:t>di gedung Wisma SMR.</w:t>
      </w:r>
    </w:p>
    <w:p w:rsidR="006A297E" w:rsidRDefault="006A297E" w:rsidP="00197D5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 aplikasi parkir ini menghasilkan data keluaran (</w:t>
      </w:r>
      <w:r w:rsidRPr="00C62EE0">
        <w:rPr>
          <w:rFonts w:ascii="Times New Roman" w:hAnsi="Times New Roman"/>
          <w:i/>
          <w:sz w:val="24"/>
          <w:szCs w:val="24"/>
        </w:rPr>
        <w:t>output</w:t>
      </w:r>
      <w:r>
        <w:rPr>
          <w:rFonts w:ascii="Times New Roman" w:hAnsi="Times New Roman"/>
          <w:sz w:val="24"/>
          <w:szCs w:val="24"/>
        </w:rPr>
        <w:t xml:space="preserve">) berupa jumlah kendaraan yang keluar masuk area parkir, jumlah kendaraan yang terdaftar sebagai </w:t>
      </w:r>
      <w:r w:rsidR="00A50857">
        <w:rPr>
          <w:rFonts w:ascii="Times New Roman" w:eastAsia="Times New Roman" w:hAnsi="Times New Roman"/>
          <w:sz w:val="24"/>
          <w:szCs w:val="24"/>
        </w:rPr>
        <w:t xml:space="preserve">karyawan </w:t>
      </w:r>
      <w:r>
        <w:rPr>
          <w:rFonts w:ascii="Times New Roman" w:hAnsi="Times New Roman"/>
          <w:sz w:val="24"/>
          <w:szCs w:val="24"/>
        </w:rPr>
        <w:t xml:space="preserve">di gedung Wisma SMR, laporan penghasilan </w:t>
      </w:r>
      <w:r>
        <w:rPr>
          <w:rFonts w:ascii="Times New Roman" w:hAnsi="Times New Roman"/>
          <w:sz w:val="24"/>
          <w:szCs w:val="24"/>
        </w:rPr>
        <w:lastRenderedPageBreak/>
        <w:t xml:space="preserve">dari parkir, dan </w:t>
      </w:r>
      <w:r w:rsidR="00EC024A">
        <w:rPr>
          <w:rFonts w:ascii="Times New Roman" w:hAnsi="Times New Roman"/>
          <w:sz w:val="24"/>
          <w:szCs w:val="24"/>
        </w:rPr>
        <w:t xml:space="preserve">cetakan </w:t>
      </w:r>
      <w:r w:rsidRPr="00C62EE0">
        <w:rPr>
          <w:rFonts w:ascii="Times New Roman" w:hAnsi="Times New Roman"/>
          <w:i/>
          <w:sz w:val="24"/>
          <w:szCs w:val="24"/>
        </w:rPr>
        <w:t>QR Code</w:t>
      </w:r>
      <w:r w:rsidR="00EC024A">
        <w:rPr>
          <w:rFonts w:ascii="Times New Roman" w:hAnsi="Times New Roman"/>
          <w:sz w:val="24"/>
          <w:szCs w:val="24"/>
        </w:rPr>
        <w:t xml:space="preserve"> pada karcis parkir yg berisi id parkir</w:t>
      </w:r>
      <w:r w:rsidR="00025C60">
        <w:rPr>
          <w:rFonts w:ascii="Times New Roman" w:hAnsi="Times New Roman"/>
          <w:sz w:val="24"/>
          <w:szCs w:val="24"/>
        </w:rPr>
        <w:t>, serta laporan tagihan</w:t>
      </w:r>
    </w:p>
    <w:p w:rsidR="006A297E" w:rsidRDefault="006A297E" w:rsidP="00197D5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Perangkat lunak </w:t>
      </w:r>
      <w:r w:rsidRPr="00C62EE0"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yang digunakan adalah </w:t>
      </w:r>
      <w:r w:rsidRPr="00C62EE0">
        <w:rPr>
          <w:rFonts w:ascii="Times New Roman" w:hAnsi="Times New Roman"/>
          <w:i/>
          <w:sz w:val="24"/>
          <w:szCs w:val="24"/>
        </w:rPr>
        <w:t>MySql</w:t>
      </w:r>
      <w:r>
        <w:rPr>
          <w:rFonts w:ascii="Times New Roman" w:hAnsi="Times New Roman"/>
          <w:sz w:val="24"/>
          <w:szCs w:val="24"/>
        </w:rPr>
        <w:t>.</w:t>
      </w:r>
    </w:p>
    <w:p w:rsidR="006A297E" w:rsidRDefault="006A297E" w:rsidP="00197D5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Sistem aplikasi parkir ini dibangun </w:t>
      </w:r>
      <w:r w:rsidR="00771C50">
        <w:rPr>
          <w:rFonts w:ascii="Times New Roman" w:hAnsi="Times New Roman"/>
          <w:sz w:val="24"/>
          <w:szCs w:val="24"/>
        </w:rPr>
        <w:t>deng</w:t>
      </w:r>
      <w:r w:rsidR="00EC024A"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 xml:space="preserve"> menggunakan </w:t>
      </w:r>
      <w:r w:rsidR="00C62EE0">
        <w:rPr>
          <w:rFonts w:ascii="Times New Roman" w:hAnsi="Times New Roman"/>
          <w:i/>
          <w:sz w:val="24"/>
          <w:szCs w:val="24"/>
        </w:rPr>
        <w:t>Framework Code</w:t>
      </w:r>
      <w:r w:rsidRPr="00C62EE0">
        <w:rPr>
          <w:rFonts w:ascii="Times New Roman" w:hAnsi="Times New Roman"/>
          <w:i/>
          <w:sz w:val="24"/>
          <w:szCs w:val="24"/>
        </w:rPr>
        <w:t>Igniter (CI)</w:t>
      </w:r>
      <w:r>
        <w:rPr>
          <w:rFonts w:ascii="Times New Roman" w:hAnsi="Times New Roman"/>
          <w:sz w:val="24"/>
          <w:szCs w:val="24"/>
        </w:rPr>
        <w:t>.</w:t>
      </w:r>
    </w:p>
    <w:p w:rsidR="00923E8B" w:rsidRDefault="008A365C" w:rsidP="00197D5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Objek p</w:t>
      </w:r>
      <w:r w:rsidR="006A297E">
        <w:rPr>
          <w:rFonts w:ascii="Times New Roman" w:hAnsi="Times New Roman"/>
          <w:sz w:val="24"/>
          <w:szCs w:val="24"/>
        </w:rPr>
        <w:t>enelitian dari pembuatan sistem aplikasi parkir ini dilakukan di Wisma SMR.</w:t>
      </w:r>
    </w:p>
    <w:p w:rsidR="006A297E" w:rsidRDefault="006A297E" w:rsidP="00197D5F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1.5  Manfaat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Penelitian</w:t>
      </w:r>
    </w:p>
    <w:p w:rsidR="006A297E" w:rsidRDefault="006A297E" w:rsidP="00197D5F">
      <w:pPr>
        <w:spacing w:line="480" w:lineRule="auto"/>
        <w:ind w:firstLine="36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6A297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Adapun manfaat yang ingin dicapai dengan dibangunnya aplikasi ini adalah sebagai </w:t>
      </w:r>
      <w:proofErr w:type="gramStart"/>
      <w:r w:rsidRPr="006A297E">
        <w:rPr>
          <w:rFonts w:ascii="Times New Roman" w:hAnsi="Times New Roman"/>
          <w:bCs/>
          <w:color w:val="000000" w:themeColor="text1"/>
          <w:sz w:val="24"/>
          <w:szCs w:val="24"/>
        </w:rPr>
        <w:t>berikut :</w:t>
      </w:r>
      <w:proofErr w:type="gramEnd"/>
    </w:p>
    <w:p w:rsidR="006A297E" w:rsidRDefault="006A297E" w:rsidP="00197D5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Bagi Penulis</w:t>
      </w:r>
    </w:p>
    <w:p w:rsidR="006A297E" w:rsidRDefault="006A297E" w:rsidP="00197D5F">
      <w:pPr>
        <w:pStyle w:val="ListParagraph"/>
        <w:spacing w:line="48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Manfaat dari pembuatan sistem aplikasi parkir bagi penulis adalah untuk menambah </w:t>
      </w:r>
      <w:r w:rsidR="004B7DB6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pengetahuan tentang bagaimana </w:t>
      </w:r>
      <w:proofErr w:type="gramStart"/>
      <w:r w:rsidR="004B7DB6">
        <w:rPr>
          <w:rFonts w:ascii="Times New Roman" w:hAnsi="Times New Roman"/>
          <w:bCs/>
          <w:color w:val="000000" w:themeColor="text1"/>
          <w:sz w:val="24"/>
          <w:szCs w:val="24"/>
        </w:rPr>
        <w:t>cara</w:t>
      </w:r>
      <w:proofErr w:type="gramEnd"/>
      <w:r w:rsidR="004B7DB6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kerja parkir, memperdalam pengetahuan tentang </w:t>
      </w:r>
      <w:r w:rsidR="004B7DB6" w:rsidRPr="00685261">
        <w:rPr>
          <w:rFonts w:ascii="Times New Roman" w:hAnsi="Times New Roman"/>
          <w:bCs/>
          <w:i/>
          <w:color w:val="000000" w:themeColor="text1"/>
          <w:sz w:val="24"/>
          <w:szCs w:val="24"/>
        </w:rPr>
        <w:t>framework CI</w:t>
      </w:r>
      <w:r w:rsidR="004B7DB6">
        <w:rPr>
          <w:rFonts w:ascii="Times New Roman" w:hAnsi="Times New Roman"/>
          <w:bCs/>
          <w:color w:val="000000" w:themeColor="text1"/>
          <w:sz w:val="24"/>
          <w:szCs w:val="24"/>
        </w:rPr>
        <w:t>, dan cara mengimplementasikan suatu sistem.</w:t>
      </w:r>
    </w:p>
    <w:p w:rsidR="004B7DB6" w:rsidRDefault="004B7DB6" w:rsidP="00197D5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Bagi Instansi  </w:t>
      </w:r>
    </w:p>
    <w:p w:rsidR="004B7DB6" w:rsidRDefault="004B7DB6" w:rsidP="00197D5F">
      <w:pPr>
        <w:pStyle w:val="ListParagraph"/>
        <w:spacing w:line="48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Manfaat dari pembuatan sistem aplikasi parkir bagi instansi adalah untuk lebih </w:t>
      </w:r>
      <w:r w:rsidR="00025C60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membantu dan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mempermudah dalam pengolahan data parkir.</w:t>
      </w:r>
    </w:p>
    <w:p w:rsidR="004B7DB6" w:rsidRDefault="004B7DB6" w:rsidP="00197D5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Bagi Pihak Lain</w:t>
      </w:r>
    </w:p>
    <w:p w:rsidR="00970E41" w:rsidRDefault="004B7DB6" w:rsidP="00BE05D6">
      <w:pPr>
        <w:pStyle w:val="ListParagraph"/>
        <w:spacing w:line="48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Manfaat dari pembuatan sistem aplikasi parkir bagi pihak lain adalah memberikan referensi dalam perancangan sebuah sistem aplikasi parkir.</w:t>
      </w:r>
    </w:p>
    <w:p w:rsidR="00BE05D6" w:rsidRPr="00BE05D6" w:rsidRDefault="00BE05D6" w:rsidP="00BE05D6">
      <w:pPr>
        <w:pStyle w:val="ListParagraph"/>
        <w:spacing w:line="48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4B7DB6" w:rsidRDefault="004B7DB6" w:rsidP="00197D5F">
      <w:pPr>
        <w:spacing w:before="100" w:beforeAutospacing="1" w:after="100" w:afterAutospacing="1" w:line="48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B1759A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1.6       Metode Penelitian</w:t>
      </w:r>
    </w:p>
    <w:p w:rsidR="004B7DB6" w:rsidRDefault="004B7DB6" w:rsidP="00197D5F">
      <w:pPr>
        <w:spacing w:before="100" w:beforeAutospacing="1" w:after="100" w:afterAutospacing="1" w:line="48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1.6.1 </w:t>
      </w:r>
      <w:r>
        <w:rPr>
          <w:rFonts w:ascii="Times New Roman" w:eastAsia="Times New Roman" w:hAnsi="Times New Roman"/>
          <w:b/>
          <w:sz w:val="24"/>
          <w:szCs w:val="24"/>
        </w:rPr>
        <w:tab/>
        <w:t>Metode Pengumpulan Data</w:t>
      </w:r>
    </w:p>
    <w:p w:rsidR="004B7DB6" w:rsidRPr="00B1759A" w:rsidRDefault="004B7DB6" w:rsidP="00197D5F">
      <w:pPr>
        <w:spacing w:before="100" w:beforeAutospacing="1" w:after="100" w:afterAutospacing="1" w:line="480" w:lineRule="auto"/>
        <w:rPr>
          <w:rFonts w:ascii="Times New Roman" w:eastAsia="Times New Roman" w:hAnsi="Times New Roman"/>
          <w:sz w:val="24"/>
          <w:szCs w:val="24"/>
        </w:rPr>
      </w:pPr>
      <w:r w:rsidRPr="00B1759A">
        <w:rPr>
          <w:rFonts w:ascii="Times New Roman" w:eastAsia="Times New Roman" w:hAnsi="Times New Roman"/>
          <w:sz w:val="24"/>
          <w:szCs w:val="24"/>
        </w:rPr>
        <w:t xml:space="preserve">Adapun Langkah- langkah untuk melakukan penelitian ini </w:t>
      </w:r>
      <w:r w:rsidRPr="00B1759A">
        <w:rPr>
          <w:rFonts w:ascii="Times New Roman" w:hAnsi="Times New Roman"/>
          <w:sz w:val="24"/>
          <w:szCs w:val="24"/>
        </w:rPr>
        <w:t>penulis menggunakan teknik pengumpulan data sebagai berikut:</w:t>
      </w:r>
    </w:p>
    <w:p w:rsidR="004B7DB6" w:rsidRPr="00BE29E6" w:rsidRDefault="004B7DB6" w:rsidP="00197D5F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/>
          <w:b/>
          <w:sz w:val="24"/>
          <w:szCs w:val="24"/>
        </w:rPr>
      </w:pPr>
      <w:r w:rsidRPr="00BE29E6">
        <w:rPr>
          <w:rFonts w:ascii="Times New Roman" w:eastAsia="Times New Roman" w:hAnsi="Times New Roman"/>
          <w:b/>
          <w:sz w:val="24"/>
          <w:szCs w:val="24"/>
        </w:rPr>
        <w:t xml:space="preserve">Metode </w:t>
      </w:r>
      <w:r w:rsidRPr="00685261">
        <w:rPr>
          <w:rFonts w:ascii="Times New Roman" w:eastAsia="Times New Roman" w:hAnsi="Times New Roman"/>
          <w:b/>
          <w:i/>
          <w:sz w:val="24"/>
          <w:szCs w:val="24"/>
        </w:rPr>
        <w:t>Interview</w:t>
      </w:r>
      <w:r w:rsidRPr="00BE29E6">
        <w:rPr>
          <w:rFonts w:ascii="Times New Roman" w:eastAsia="Times New Roman" w:hAnsi="Times New Roman"/>
          <w:b/>
          <w:sz w:val="24"/>
          <w:szCs w:val="24"/>
        </w:rPr>
        <w:t xml:space="preserve"> (Wawancara)</w:t>
      </w:r>
    </w:p>
    <w:p w:rsidR="002C1DE6" w:rsidRDefault="002C1DE6" w:rsidP="00197D5F">
      <w:pPr>
        <w:pStyle w:val="ListParagraph"/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2C1DE6">
        <w:rPr>
          <w:rFonts w:ascii="Times New Roman" w:hAnsi="Times New Roman"/>
          <w:sz w:val="24"/>
          <w:szCs w:val="24"/>
        </w:rPr>
        <w:t>yaitu</w:t>
      </w:r>
      <w:proofErr w:type="gramEnd"/>
      <w:r w:rsidRPr="002C1DE6">
        <w:rPr>
          <w:rFonts w:ascii="Times New Roman" w:hAnsi="Times New Roman"/>
          <w:sz w:val="24"/>
          <w:szCs w:val="24"/>
        </w:rPr>
        <w:t xml:space="preserve"> teknik mengumpulkan data dengan mengadakan wawancara dengan pihak-pihak terkait guna mendapatkan data-data serta keterangan yang dibutuhkan oleh penulis.</w:t>
      </w:r>
    </w:p>
    <w:p w:rsidR="004B7DB6" w:rsidRPr="00BE29E6" w:rsidRDefault="004B7DB6" w:rsidP="00197D5F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/>
          <w:b/>
          <w:sz w:val="24"/>
          <w:szCs w:val="24"/>
        </w:rPr>
      </w:pPr>
      <w:r w:rsidRPr="00BE29E6">
        <w:rPr>
          <w:rFonts w:ascii="Times New Roman" w:eastAsia="Times New Roman" w:hAnsi="Times New Roman"/>
          <w:b/>
          <w:sz w:val="24"/>
          <w:szCs w:val="24"/>
        </w:rPr>
        <w:t> Metode Observasi (Pengamatan)</w:t>
      </w:r>
    </w:p>
    <w:p w:rsidR="004B7DB6" w:rsidRPr="00B1759A" w:rsidRDefault="004B7DB6" w:rsidP="00197D5F">
      <w:pPr>
        <w:spacing w:before="100" w:beforeAutospacing="1" w:after="100" w:afterAutospacing="1" w:line="480" w:lineRule="auto"/>
        <w:ind w:left="720" w:firstLine="720"/>
        <w:rPr>
          <w:rFonts w:ascii="Times New Roman" w:eastAsia="Times New Roman" w:hAnsi="Times New Roman"/>
          <w:sz w:val="24"/>
          <w:szCs w:val="24"/>
        </w:rPr>
      </w:pPr>
      <w:r w:rsidRPr="00B1759A">
        <w:rPr>
          <w:rFonts w:ascii="Times New Roman" w:hAnsi="Times New Roman"/>
          <w:sz w:val="24"/>
          <w:szCs w:val="24"/>
        </w:rPr>
        <w:t xml:space="preserve">Yaitu penelitian yang dilakukan dengan </w:t>
      </w:r>
      <w:proofErr w:type="gramStart"/>
      <w:r w:rsidRPr="00B1759A">
        <w:rPr>
          <w:rFonts w:ascii="Times New Roman" w:hAnsi="Times New Roman"/>
          <w:sz w:val="24"/>
          <w:szCs w:val="24"/>
        </w:rPr>
        <w:t>cara</w:t>
      </w:r>
      <w:proofErr w:type="gramEnd"/>
      <w:r w:rsidRPr="00B1759A">
        <w:rPr>
          <w:rFonts w:ascii="Times New Roman" w:hAnsi="Times New Roman"/>
          <w:sz w:val="24"/>
          <w:szCs w:val="24"/>
        </w:rPr>
        <w:t xml:space="preserve"> mendatangi langsung lokasi penelitian untuk mempelajari objek yang dipilih dan untuk</w:t>
      </w:r>
      <w:r w:rsidR="00C31C0E">
        <w:rPr>
          <w:rFonts w:ascii="Times New Roman" w:hAnsi="Times New Roman"/>
          <w:sz w:val="24"/>
          <w:szCs w:val="24"/>
        </w:rPr>
        <w:t xml:space="preserve"> </w:t>
      </w:r>
      <w:r w:rsidRPr="00B1759A">
        <w:rPr>
          <w:rFonts w:ascii="Times New Roman" w:hAnsi="Times New Roman"/>
          <w:sz w:val="24"/>
          <w:szCs w:val="24"/>
        </w:rPr>
        <w:t>mendapatkan data yang akan digunakan untuk pengembangan sistem informasi tersebut</w:t>
      </w:r>
    </w:p>
    <w:p w:rsidR="004B7DB6" w:rsidRPr="00BE29E6" w:rsidRDefault="004B7DB6" w:rsidP="00197D5F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/>
          <w:b/>
          <w:sz w:val="24"/>
          <w:szCs w:val="24"/>
        </w:rPr>
      </w:pPr>
      <w:r w:rsidRPr="00BE29E6">
        <w:rPr>
          <w:rFonts w:ascii="Times New Roman" w:eastAsia="Times New Roman" w:hAnsi="Times New Roman"/>
          <w:b/>
          <w:sz w:val="24"/>
          <w:szCs w:val="24"/>
        </w:rPr>
        <w:t>Studi pustaka</w:t>
      </w:r>
    </w:p>
    <w:p w:rsidR="00197D5F" w:rsidRPr="00197D5F" w:rsidRDefault="004B7DB6" w:rsidP="005217BF">
      <w:pPr>
        <w:pStyle w:val="NoSpacing1"/>
        <w:spacing w:line="480" w:lineRule="auto"/>
        <w:ind w:left="720" w:firstLine="720"/>
        <w:jc w:val="both"/>
      </w:pPr>
      <w:r w:rsidRPr="00B1759A">
        <w:t xml:space="preserve">Teknik kepustakaan dilakukan dengan </w:t>
      </w:r>
      <w:proofErr w:type="gramStart"/>
      <w:r w:rsidRPr="00B1759A">
        <w:t>cara</w:t>
      </w:r>
      <w:proofErr w:type="gramEnd"/>
      <w:r w:rsidRPr="00B1759A">
        <w:t xml:space="preserve"> mengumpulkan data, bahan-bahan tertulis dengan cara mempelajari serta membaca buku-buku, tabloid, majalah, artikel, dan media lain yang berhubungan dengan pembahasan masalah yang akan diuraikan dalam laporan ini.</w:t>
      </w:r>
    </w:p>
    <w:p w:rsidR="008A365C" w:rsidRDefault="008A365C" w:rsidP="00197D5F">
      <w:pPr>
        <w:pStyle w:val="NoSpacing1"/>
        <w:spacing w:line="480" w:lineRule="auto"/>
        <w:jc w:val="both"/>
        <w:rPr>
          <w:b/>
        </w:rPr>
      </w:pPr>
    </w:p>
    <w:p w:rsidR="00197D5F" w:rsidRDefault="004B7DB6" w:rsidP="008A365C">
      <w:pPr>
        <w:pStyle w:val="NoSpacing1"/>
        <w:spacing w:line="480" w:lineRule="auto"/>
        <w:jc w:val="both"/>
      </w:pPr>
      <w:r>
        <w:rPr>
          <w:b/>
        </w:rPr>
        <w:lastRenderedPageBreak/>
        <w:t xml:space="preserve">1.6.2 </w:t>
      </w:r>
      <w:r>
        <w:rPr>
          <w:b/>
        </w:rPr>
        <w:tab/>
        <w:t xml:space="preserve">Model </w:t>
      </w:r>
      <w:proofErr w:type="gramStart"/>
      <w:r>
        <w:rPr>
          <w:b/>
        </w:rPr>
        <w:t>Proses  P</w:t>
      </w:r>
      <w:r w:rsidRPr="008F3FFA">
        <w:rPr>
          <w:b/>
        </w:rPr>
        <w:t>engembangan</w:t>
      </w:r>
      <w:proofErr w:type="gramEnd"/>
      <w:r>
        <w:t xml:space="preserve"> </w:t>
      </w:r>
      <w:r>
        <w:rPr>
          <w:b/>
        </w:rPr>
        <w:t>Sistem</w:t>
      </w:r>
      <w:r w:rsidR="008A365C">
        <w:t>.</w:t>
      </w:r>
    </w:p>
    <w:p w:rsidR="004B7DB6" w:rsidRDefault="004B7DB6" w:rsidP="00197D5F">
      <w:pPr>
        <w:pStyle w:val="ListParagraph1"/>
        <w:spacing w:line="480" w:lineRule="auto"/>
        <w:ind w:left="0" w:firstLine="72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Untuk model proses yang digunakan adalah model proses </w:t>
      </w:r>
      <w:r>
        <w:rPr>
          <w:rFonts w:ascii="Times New Roman" w:hAnsi="Times New Roman"/>
          <w:i/>
          <w:sz w:val="24"/>
          <w:szCs w:val="24"/>
        </w:rPr>
        <w:t>waterfall</w:t>
      </w:r>
    </w:p>
    <w:p w:rsidR="004B7DB6" w:rsidRDefault="004B7DB6" w:rsidP="00197D5F">
      <w:pPr>
        <w:pStyle w:val="ListParagraph1"/>
        <w:spacing w:line="48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karena</w:t>
      </w:r>
      <w:proofErr w:type="gramEnd"/>
      <w:r>
        <w:rPr>
          <w:rFonts w:ascii="Times New Roman" w:hAnsi="Times New Roman"/>
          <w:sz w:val="24"/>
          <w:szCs w:val="24"/>
        </w:rPr>
        <w:t xml:space="preserve"> dalam penelitian penulis mengerjakannya secara bertahap.</w:t>
      </w:r>
    </w:p>
    <w:p w:rsidR="004B7DB6" w:rsidRDefault="004B7DB6" w:rsidP="00197D5F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Model proses pengembangan sistem </w:t>
      </w:r>
      <w:r>
        <w:rPr>
          <w:rFonts w:ascii="Times New Roman" w:hAnsi="Times New Roman"/>
          <w:i/>
          <w:sz w:val="24"/>
          <w:szCs w:val="24"/>
        </w:rPr>
        <w:t>waterfall</w:t>
      </w:r>
      <w:r>
        <w:rPr>
          <w:rFonts w:ascii="Times New Roman" w:hAnsi="Times New Roman"/>
          <w:sz w:val="24"/>
          <w:szCs w:val="24"/>
        </w:rPr>
        <w:t xml:space="preserve"> dapat digambarkan sebagai berikut:</w:t>
      </w:r>
      <w:r>
        <w:rPr>
          <w:rFonts w:ascii="Times New Roman" w:hAnsi="Times New Roman"/>
          <w:sz w:val="24"/>
          <w:szCs w:val="24"/>
        </w:rPr>
        <w:br/>
      </w:r>
    </w:p>
    <w:p w:rsidR="005217BF" w:rsidRDefault="005217BF" w:rsidP="00197D5F">
      <w:pPr>
        <w:pStyle w:val="ListParagraph1"/>
        <w:spacing w:line="48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4B7DB6" w:rsidRDefault="004B7DB6" w:rsidP="00197D5F">
      <w:pPr>
        <w:pStyle w:val="ListParagraph1"/>
        <w:spacing w:line="48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40C576A" wp14:editId="28824F68">
            <wp:extent cx="4191000" cy="2428875"/>
            <wp:effectExtent l="19050" t="0" r="0" b="0"/>
            <wp:docPr id="1" name="Picture Fram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511" w:rsidRPr="007D246A" w:rsidRDefault="004B7DB6" w:rsidP="007D246A">
      <w:pPr>
        <w:pStyle w:val="ListParagraph1"/>
        <w:spacing w:line="480" w:lineRule="auto"/>
        <w:ind w:left="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1.1</w:t>
      </w:r>
      <w:r>
        <w:rPr>
          <w:rFonts w:ascii="Times New Roman" w:hAnsi="Times New Roman"/>
          <w:sz w:val="24"/>
          <w:szCs w:val="24"/>
        </w:rPr>
        <w:t xml:space="preserve"> Model </w:t>
      </w:r>
      <w:r>
        <w:rPr>
          <w:rFonts w:ascii="Times New Roman" w:hAnsi="Times New Roman"/>
          <w:i/>
          <w:sz w:val="24"/>
          <w:szCs w:val="24"/>
        </w:rPr>
        <w:t xml:space="preserve">Waterfall </w:t>
      </w:r>
      <w:r w:rsidR="00E0297F">
        <w:rPr>
          <w:rFonts w:ascii="Times New Roman" w:hAnsi="Times New Roman"/>
          <w:i/>
          <w:sz w:val="24"/>
          <w:szCs w:val="24"/>
        </w:rPr>
        <w:t>(Roger S. Pressman)</w:t>
      </w:r>
    </w:p>
    <w:p w:rsidR="004B7DB6" w:rsidRDefault="004B7DB6" w:rsidP="00197D5F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Penjelasan Model </w:t>
      </w:r>
      <w:r>
        <w:rPr>
          <w:rFonts w:ascii="Times New Roman" w:hAnsi="Times New Roman"/>
          <w:b/>
          <w:i/>
          <w:sz w:val="24"/>
          <w:szCs w:val="24"/>
        </w:rPr>
        <w:t>Waterfall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4B7DB6" w:rsidRDefault="004B7DB6" w:rsidP="00197D5F">
      <w:pPr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Perancangan Sistem </w:t>
      </w:r>
      <w:r>
        <w:rPr>
          <w:rFonts w:ascii="Times New Roman" w:hAnsi="Times New Roman"/>
          <w:i/>
          <w:sz w:val="24"/>
          <w:szCs w:val="24"/>
        </w:rPr>
        <w:t>(System Engineering)</w:t>
      </w:r>
    </w:p>
    <w:p w:rsidR="004B7DB6" w:rsidRDefault="004B7DB6" w:rsidP="00197D5F">
      <w:pPr>
        <w:autoSpaceDE w:val="0"/>
        <w:autoSpaceDN w:val="0"/>
        <w:adjustRightInd w:val="0"/>
        <w:spacing w:after="0" w:line="480" w:lineRule="auto"/>
        <w:ind w:left="72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Perancangan sistem sangat diperlukan karena perangkat lunak biasanya merupakan bagian dari suatu sistem yang lebih besar. Pembuatan sebuah perangkat lunak dapat dimulai dengan melihat dan mencari </w:t>
      </w:r>
      <w:proofErr w:type="gramStart"/>
      <w:r>
        <w:rPr>
          <w:rFonts w:ascii="Times New Roman" w:hAnsi="Times New Roman"/>
          <w:sz w:val="24"/>
          <w:szCs w:val="24"/>
        </w:rPr>
        <w:t>apa</w:t>
      </w:r>
      <w:proofErr w:type="gramEnd"/>
      <w:r>
        <w:rPr>
          <w:rFonts w:ascii="Times New Roman" w:hAnsi="Times New Roman"/>
          <w:sz w:val="24"/>
          <w:szCs w:val="24"/>
        </w:rPr>
        <w:t xml:space="preserve"> yang dibutuhkan oleh sistem.</w:t>
      </w:r>
    </w:p>
    <w:p w:rsidR="004B7DB6" w:rsidRDefault="004B7DB6" w:rsidP="00197D5F">
      <w:pPr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Analisa Kebutuhan Perangkat Lunak </w:t>
      </w:r>
      <w:r>
        <w:rPr>
          <w:rFonts w:ascii="Times New Roman" w:hAnsi="Times New Roman"/>
          <w:i/>
          <w:sz w:val="24"/>
          <w:szCs w:val="24"/>
        </w:rPr>
        <w:t>(Software Requirement Analysis)</w:t>
      </w:r>
    </w:p>
    <w:p w:rsidR="004B7DB6" w:rsidRDefault="004B7DB6" w:rsidP="00197D5F">
      <w:pPr>
        <w:autoSpaceDE w:val="0"/>
        <w:autoSpaceDN w:val="0"/>
        <w:adjustRightInd w:val="0"/>
        <w:spacing w:after="0" w:line="480" w:lineRule="auto"/>
        <w:ind w:left="72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Merupakan proses pengumpulan kebutuhan perangkat lunak. Untuk memahami dasar dari program yang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dibuat seorang analisis harus mengetahui ruang lingkup informasi, fungsi-fungsi yang dibutuhkan, kemampuan kinerja yang ingin dihasilkan, dan perancangan antar muka perangkat lunak tersebut.</w:t>
      </w:r>
    </w:p>
    <w:p w:rsidR="004B7DB6" w:rsidRDefault="004B7DB6" w:rsidP="00197D5F">
      <w:pPr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Perancangan </w:t>
      </w:r>
      <w:r>
        <w:rPr>
          <w:rFonts w:ascii="Times New Roman" w:hAnsi="Times New Roman"/>
          <w:i/>
          <w:sz w:val="24"/>
          <w:szCs w:val="24"/>
        </w:rPr>
        <w:t>(Design)</w:t>
      </w:r>
    </w:p>
    <w:p w:rsidR="004B7DB6" w:rsidRDefault="004B7DB6" w:rsidP="00197D5F">
      <w:pPr>
        <w:autoSpaceDE w:val="0"/>
        <w:autoSpaceDN w:val="0"/>
        <w:adjustRightInd w:val="0"/>
        <w:spacing w:after="0" w:line="480" w:lineRule="auto"/>
        <w:ind w:left="72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Merupakan proses bertahap yang memfokuskan pada empat bagian penting, yaitu struktur data, arsitektur perangkat lunak, detail prosedur, dan karakteristik antar muka pemakai.</w:t>
      </w:r>
    </w:p>
    <w:p w:rsidR="004B7DB6" w:rsidRDefault="004B7DB6" w:rsidP="00197D5F">
      <w:pPr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Pengkodean </w:t>
      </w:r>
      <w:r>
        <w:rPr>
          <w:rFonts w:ascii="Times New Roman" w:hAnsi="Times New Roman"/>
          <w:i/>
          <w:sz w:val="24"/>
          <w:szCs w:val="24"/>
        </w:rPr>
        <w:t>(Coding)</w:t>
      </w:r>
    </w:p>
    <w:p w:rsidR="004B7DB6" w:rsidRDefault="004B7DB6" w:rsidP="00197D5F">
      <w:pPr>
        <w:autoSpaceDE w:val="0"/>
        <w:autoSpaceDN w:val="0"/>
        <w:adjustRightInd w:val="0"/>
        <w:spacing w:after="0" w:line="480" w:lineRule="auto"/>
        <w:ind w:left="72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Merupakan proses penulisan bahasa program atau impelentasi dari tahapan design agar perangkat lunak tersebut dapat dijalankan oleh mesin.</w:t>
      </w:r>
    </w:p>
    <w:p w:rsidR="004B7DB6" w:rsidRDefault="004B7DB6" w:rsidP="00197D5F">
      <w:pPr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Pengujian </w:t>
      </w:r>
      <w:r>
        <w:rPr>
          <w:rFonts w:ascii="Times New Roman" w:hAnsi="Times New Roman"/>
          <w:i/>
          <w:sz w:val="24"/>
          <w:szCs w:val="24"/>
        </w:rPr>
        <w:t>(Testing)</w:t>
      </w:r>
    </w:p>
    <w:p w:rsidR="004B7DB6" w:rsidRDefault="004B7DB6" w:rsidP="00197D5F">
      <w:pPr>
        <w:autoSpaceDE w:val="0"/>
        <w:autoSpaceDN w:val="0"/>
        <w:adjustRightInd w:val="0"/>
        <w:spacing w:after="0" w:line="480" w:lineRule="auto"/>
        <w:ind w:left="72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Merupakan proses pengujian kode program yang telah dibuat dengan memfokuskan pada bagian dalam perangkat lunak.</w:t>
      </w:r>
    </w:p>
    <w:p w:rsidR="004B7DB6" w:rsidRDefault="004B7DB6" w:rsidP="00197D5F">
      <w:pPr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Pemeliharaan </w:t>
      </w:r>
      <w:r>
        <w:rPr>
          <w:rFonts w:ascii="Times New Roman" w:hAnsi="Times New Roman"/>
          <w:i/>
          <w:sz w:val="24"/>
          <w:szCs w:val="24"/>
        </w:rPr>
        <w:t>(Maintenance)</w:t>
      </w:r>
    </w:p>
    <w:p w:rsidR="00E2715F" w:rsidRDefault="004B7DB6" w:rsidP="00CA4242">
      <w:pPr>
        <w:autoSpaceDE w:val="0"/>
        <w:autoSpaceDN w:val="0"/>
        <w:adjustRightInd w:val="0"/>
        <w:spacing w:after="0" w:line="480" w:lineRule="auto"/>
        <w:ind w:left="720" w:firstLine="360"/>
        <w:jc w:val="both"/>
        <w:rPr>
          <w:b/>
        </w:rPr>
      </w:pPr>
      <w:r>
        <w:rPr>
          <w:rFonts w:ascii="Times New Roman" w:hAnsi="Times New Roman"/>
          <w:sz w:val="24"/>
          <w:szCs w:val="24"/>
        </w:rPr>
        <w:t xml:space="preserve">Merupakan proses perawatan atau pemeliharaan perangkat lunak oleh pemakai. Perubahan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dilakukan jika terdapat kesalahan, oleh karena itu perangkat lunak harus disesuaikan lagi untuk menampung perubahan kebutuhan yang diinginkan oleh pemakai.</w:t>
      </w:r>
      <w:r>
        <w:rPr>
          <w:b/>
        </w:rPr>
        <w:t xml:space="preserve">  </w:t>
      </w:r>
    </w:p>
    <w:p w:rsidR="00CA4242" w:rsidRDefault="00CA4242" w:rsidP="00CA4242">
      <w:pPr>
        <w:autoSpaceDE w:val="0"/>
        <w:autoSpaceDN w:val="0"/>
        <w:adjustRightInd w:val="0"/>
        <w:spacing w:after="0" w:line="480" w:lineRule="auto"/>
        <w:ind w:left="720" w:firstLine="360"/>
        <w:jc w:val="both"/>
        <w:rPr>
          <w:b/>
        </w:rPr>
      </w:pPr>
    </w:p>
    <w:p w:rsidR="00CA4242" w:rsidRDefault="00CA4242" w:rsidP="00CA4242">
      <w:pPr>
        <w:autoSpaceDE w:val="0"/>
        <w:autoSpaceDN w:val="0"/>
        <w:adjustRightInd w:val="0"/>
        <w:spacing w:after="0" w:line="480" w:lineRule="auto"/>
        <w:ind w:left="720" w:firstLine="360"/>
        <w:jc w:val="both"/>
        <w:rPr>
          <w:b/>
        </w:rPr>
      </w:pPr>
    </w:p>
    <w:p w:rsidR="00CA4242" w:rsidRPr="00CA4242" w:rsidRDefault="00CA4242" w:rsidP="00CA4242">
      <w:pPr>
        <w:autoSpaceDE w:val="0"/>
        <w:autoSpaceDN w:val="0"/>
        <w:adjustRightInd w:val="0"/>
        <w:spacing w:after="0" w:line="480" w:lineRule="auto"/>
        <w:ind w:left="720" w:firstLine="360"/>
        <w:jc w:val="both"/>
        <w:rPr>
          <w:b/>
        </w:rPr>
      </w:pPr>
    </w:p>
    <w:p w:rsidR="00042511" w:rsidRDefault="00042511" w:rsidP="0004251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1.6.3</w:t>
      </w:r>
      <w:r>
        <w:rPr>
          <w:rFonts w:ascii="Times New Roman" w:hAnsi="Times New Roman"/>
          <w:b/>
          <w:sz w:val="24"/>
          <w:szCs w:val="24"/>
        </w:rPr>
        <w:tab/>
        <w:t>Metode Pendekatan Pembangunan Aplikasi</w:t>
      </w:r>
    </w:p>
    <w:p w:rsidR="006D110D" w:rsidRPr="006D110D" w:rsidRDefault="00042511" w:rsidP="006D110D">
      <w:pPr>
        <w:shd w:val="clear" w:color="auto" w:fill="FFFFFF"/>
        <w:spacing w:after="0" w:line="450" w:lineRule="atLeast"/>
        <w:ind w:firstLine="54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6D110D">
        <w:rPr>
          <w:rFonts w:ascii="Times New Roman" w:hAnsi="Times New Roman"/>
          <w:sz w:val="24"/>
          <w:szCs w:val="24"/>
        </w:rPr>
        <w:t>Untuk metode pendekatan yang digunakan adalah</w:t>
      </w:r>
      <w:r w:rsidR="006D110D" w:rsidRPr="006D110D">
        <w:rPr>
          <w:rFonts w:ascii="inherit" w:hAnsi="inherit"/>
          <w:color w:val="444444"/>
          <w:sz w:val="23"/>
          <w:szCs w:val="23"/>
          <w:bdr w:val="none" w:sz="0" w:space="0" w:color="auto" w:frame="1"/>
          <w:lang w:val="id-ID"/>
        </w:rPr>
        <w:t xml:space="preserve"> </w:t>
      </w:r>
      <w:r w:rsidR="006D110D" w:rsidRPr="006D110D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id-ID"/>
        </w:rPr>
        <w:t>Teknik Pembangunan Sistem dengan Metoda pendekatan terstruktur Modern (</w:t>
      </w:r>
      <w:r w:rsidR="006D110D" w:rsidRPr="006D110D"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  <w:t>The Essential Model</w:t>
      </w:r>
      <w:r w:rsidR="006D110D" w:rsidRPr="006D110D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id-ID"/>
        </w:rPr>
        <w:t xml:space="preserve">) yang dikembangkan oleh Edward Yourdon (1989) yang terdiri </w:t>
      </w:r>
      <w:proofErr w:type="gramStart"/>
      <w:r w:rsidR="006D110D" w:rsidRPr="006D110D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id-ID"/>
        </w:rPr>
        <w:t>dari :</w:t>
      </w:r>
      <w:proofErr w:type="gramEnd"/>
    </w:p>
    <w:p w:rsidR="006D110D" w:rsidRPr="006D110D" w:rsidRDefault="006D110D" w:rsidP="006D110D">
      <w:pPr>
        <w:pStyle w:val="ListParagraph"/>
        <w:numPr>
          <w:ilvl w:val="0"/>
          <w:numId w:val="12"/>
        </w:numPr>
        <w:shd w:val="clear" w:color="auto" w:fill="FFFFFF"/>
        <w:spacing w:after="0" w:line="450" w:lineRule="atLeast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6D110D"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  <w:t>Enviromental Model, </w:t>
      </w:r>
      <w:r w:rsidRPr="006D110D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id-ID"/>
        </w:rPr>
        <w:t>merupakan alat bantu atau </w:t>
      </w:r>
      <w:r w:rsidRPr="006D110D"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  <w:t>tools </w:t>
      </w:r>
      <w:r w:rsidRPr="006D110D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id-ID"/>
        </w:rPr>
        <w:t> yang digunakan dengan membuat daftar kejadian (</w:t>
      </w:r>
      <w:r w:rsidRPr="006D110D"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  <w:t>Event List</w:t>
      </w:r>
      <w:r w:rsidRPr="006D110D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id-ID"/>
        </w:rPr>
        <w:t>) dan diagram konteks (</w:t>
      </w:r>
      <w:r w:rsidRPr="006D110D"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  <w:t>Context Diagram</w:t>
      </w:r>
      <w:r w:rsidRPr="006D110D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id-ID"/>
        </w:rPr>
        <w:t>).</w:t>
      </w:r>
    </w:p>
    <w:p w:rsidR="006D110D" w:rsidRPr="006D110D" w:rsidRDefault="006D110D" w:rsidP="006D110D">
      <w:pPr>
        <w:pStyle w:val="ListParagraph"/>
        <w:numPr>
          <w:ilvl w:val="0"/>
          <w:numId w:val="12"/>
        </w:numPr>
        <w:shd w:val="clear" w:color="auto" w:fill="FFFFFF"/>
        <w:spacing w:after="0" w:line="450" w:lineRule="atLeast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6D110D"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  <w:t>Behavior Model</w:t>
      </w:r>
      <w:r w:rsidRPr="006D110D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id-ID"/>
        </w:rPr>
        <w:t> merupakan alat bantu </w:t>
      </w:r>
      <w:r w:rsidRPr="006D110D"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  <w:t>tools </w:t>
      </w:r>
      <w:r w:rsidRPr="006D110D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id-ID"/>
        </w:rPr>
        <w:t>yang digunakan dengan membuat diagram prosedur kerja (</w:t>
      </w:r>
      <w:r w:rsidRPr="006D110D"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  <w:t>Document Flow Chart / Flow Map</w:t>
      </w:r>
      <w:r w:rsidRPr="006D110D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id-ID"/>
        </w:rPr>
        <w:t>), dengan arus data (</w:t>
      </w:r>
      <w:r w:rsidRPr="006D110D"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  <w:t>Data Flow Diagram</w:t>
      </w:r>
      <w:r w:rsidRPr="006D110D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id-ID"/>
        </w:rPr>
        <w:t>), kamus data (</w:t>
      </w:r>
      <w:r w:rsidRPr="006D110D"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  <w:t>Data Dictionary</w:t>
      </w:r>
      <w:r w:rsidRPr="006D110D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id-ID"/>
        </w:rPr>
        <w:t>) dan spesifikasi proses (</w:t>
      </w:r>
      <w:r w:rsidRPr="006D110D"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  <w:t>Process Spesification</w:t>
      </w:r>
      <w:r w:rsidRPr="006D110D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id-ID"/>
        </w:rPr>
        <w:t>).</w:t>
      </w:r>
    </w:p>
    <w:p w:rsidR="0085406D" w:rsidRDefault="006D110D" w:rsidP="006D110D">
      <w:pPr>
        <w:pStyle w:val="ListParagraph"/>
        <w:numPr>
          <w:ilvl w:val="0"/>
          <w:numId w:val="12"/>
        </w:numPr>
        <w:shd w:val="clear" w:color="auto" w:fill="FFFFFF"/>
        <w:spacing w:after="0" w:line="450" w:lineRule="atLeast"/>
        <w:jc w:val="both"/>
        <w:textAlignment w:val="baseline"/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</w:pPr>
      <w:r w:rsidRPr="006D110D"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  <w:t>Implementation Model </w:t>
      </w:r>
      <w:r w:rsidRPr="006D110D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id-ID"/>
        </w:rPr>
        <w:t>merupakan alat bantu </w:t>
      </w:r>
      <w:r w:rsidRPr="006D110D"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  <w:t>tools</w:t>
      </w:r>
      <w:r w:rsidRPr="006D110D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id-ID"/>
        </w:rPr>
        <w:t> yang digunakan dengan membuat </w:t>
      </w:r>
      <w:r w:rsidRPr="006D110D"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  <w:t>user interface.</w:t>
      </w:r>
    </w:p>
    <w:p w:rsidR="00F27AE5" w:rsidRDefault="00F27AE5" w:rsidP="00F27AE5">
      <w:pPr>
        <w:shd w:val="clear" w:color="auto" w:fill="FFFFFF"/>
        <w:spacing w:after="0" w:line="450" w:lineRule="atLeast"/>
        <w:jc w:val="both"/>
        <w:textAlignment w:val="baseline"/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</w:pPr>
    </w:p>
    <w:p w:rsidR="00F27AE5" w:rsidRDefault="00F27AE5" w:rsidP="00F27AE5">
      <w:pPr>
        <w:shd w:val="clear" w:color="auto" w:fill="FFFFFF"/>
        <w:spacing w:after="0" w:line="450" w:lineRule="atLeast"/>
        <w:jc w:val="both"/>
        <w:textAlignment w:val="baseline"/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</w:pPr>
    </w:p>
    <w:p w:rsidR="00F27AE5" w:rsidRDefault="00F27AE5" w:rsidP="00F27AE5">
      <w:pPr>
        <w:shd w:val="clear" w:color="auto" w:fill="FFFFFF"/>
        <w:spacing w:after="0" w:line="450" w:lineRule="atLeast"/>
        <w:jc w:val="both"/>
        <w:textAlignment w:val="baseline"/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</w:pPr>
    </w:p>
    <w:p w:rsidR="00F27AE5" w:rsidRDefault="00F27AE5" w:rsidP="00F27AE5">
      <w:pPr>
        <w:shd w:val="clear" w:color="auto" w:fill="FFFFFF"/>
        <w:spacing w:after="0" w:line="450" w:lineRule="atLeast"/>
        <w:jc w:val="both"/>
        <w:textAlignment w:val="baseline"/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</w:pPr>
    </w:p>
    <w:p w:rsidR="00F27AE5" w:rsidRDefault="00F27AE5" w:rsidP="00F27AE5">
      <w:pPr>
        <w:shd w:val="clear" w:color="auto" w:fill="FFFFFF"/>
        <w:spacing w:after="0" w:line="450" w:lineRule="atLeast"/>
        <w:jc w:val="both"/>
        <w:textAlignment w:val="baseline"/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</w:pPr>
    </w:p>
    <w:p w:rsidR="00F27AE5" w:rsidRDefault="00F27AE5" w:rsidP="00F27AE5">
      <w:pPr>
        <w:shd w:val="clear" w:color="auto" w:fill="FFFFFF"/>
        <w:spacing w:after="0" w:line="450" w:lineRule="atLeast"/>
        <w:jc w:val="both"/>
        <w:textAlignment w:val="baseline"/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</w:pPr>
    </w:p>
    <w:p w:rsidR="00F27AE5" w:rsidRDefault="00F27AE5" w:rsidP="00F27AE5">
      <w:pPr>
        <w:shd w:val="clear" w:color="auto" w:fill="FFFFFF"/>
        <w:spacing w:after="0" w:line="450" w:lineRule="atLeast"/>
        <w:jc w:val="both"/>
        <w:textAlignment w:val="baseline"/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</w:pPr>
    </w:p>
    <w:p w:rsidR="00F27AE5" w:rsidRDefault="00F27AE5" w:rsidP="00F27AE5">
      <w:pPr>
        <w:shd w:val="clear" w:color="auto" w:fill="FFFFFF"/>
        <w:spacing w:after="0" w:line="450" w:lineRule="atLeast"/>
        <w:jc w:val="both"/>
        <w:textAlignment w:val="baseline"/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</w:pPr>
    </w:p>
    <w:p w:rsidR="00F27AE5" w:rsidRDefault="00F27AE5" w:rsidP="00F27AE5">
      <w:pPr>
        <w:shd w:val="clear" w:color="auto" w:fill="FFFFFF"/>
        <w:spacing w:after="0" w:line="450" w:lineRule="atLeast"/>
        <w:jc w:val="both"/>
        <w:textAlignment w:val="baseline"/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</w:pPr>
    </w:p>
    <w:p w:rsidR="00F27AE5" w:rsidRDefault="00F27AE5" w:rsidP="00F27AE5">
      <w:pPr>
        <w:shd w:val="clear" w:color="auto" w:fill="FFFFFF"/>
        <w:spacing w:after="0" w:line="450" w:lineRule="atLeast"/>
        <w:jc w:val="both"/>
        <w:textAlignment w:val="baseline"/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</w:pPr>
    </w:p>
    <w:p w:rsidR="00F27AE5" w:rsidRDefault="00F27AE5" w:rsidP="00F27AE5">
      <w:pPr>
        <w:shd w:val="clear" w:color="auto" w:fill="FFFFFF"/>
        <w:spacing w:after="0" w:line="450" w:lineRule="atLeast"/>
        <w:jc w:val="both"/>
        <w:textAlignment w:val="baseline"/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</w:pPr>
    </w:p>
    <w:p w:rsidR="00F27AE5" w:rsidRDefault="00F27AE5" w:rsidP="00F27AE5">
      <w:pPr>
        <w:shd w:val="clear" w:color="auto" w:fill="FFFFFF"/>
        <w:spacing w:after="0" w:line="450" w:lineRule="atLeast"/>
        <w:jc w:val="both"/>
        <w:textAlignment w:val="baseline"/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</w:pPr>
    </w:p>
    <w:p w:rsidR="00F27AE5" w:rsidRPr="00F27AE5" w:rsidRDefault="00F27AE5" w:rsidP="00F27AE5">
      <w:pPr>
        <w:shd w:val="clear" w:color="auto" w:fill="FFFFFF"/>
        <w:spacing w:after="0" w:line="450" w:lineRule="atLeast"/>
        <w:jc w:val="both"/>
        <w:textAlignment w:val="baseline"/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val="id-ID"/>
        </w:rPr>
      </w:pPr>
    </w:p>
    <w:p w:rsidR="0085406D" w:rsidRPr="006D110D" w:rsidRDefault="0085406D" w:rsidP="006D110D">
      <w:pPr>
        <w:shd w:val="clear" w:color="auto" w:fill="FFFFFF"/>
        <w:spacing w:after="0" w:line="450" w:lineRule="atLeast"/>
        <w:jc w:val="both"/>
        <w:textAlignment w:val="baseline"/>
        <w:rPr>
          <w:rFonts w:ascii="Times New Roman" w:eastAsia="Times New Roman" w:hAnsi="Times New Roman"/>
          <w:color w:val="444444"/>
          <w:sz w:val="24"/>
          <w:szCs w:val="24"/>
        </w:rPr>
      </w:pPr>
    </w:p>
    <w:p w:rsidR="00042511" w:rsidRPr="006D110D" w:rsidRDefault="00042511" w:rsidP="0004251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4B7DB6" w:rsidRPr="00B1759A" w:rsidRDefault="00042511" w:rsidP="00197D5F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1.6.4</w:t>
      </w:r>
      <w:r w:rsidR="004B7DB6">
        <w:rPr>
          <w:rFonts w:ascii="Times New Roman" w:hAnsi="Times New Roman"/>
          <w:b/>
          <w:sz w:val="24"/>
          <w:szCs w:val="24"/>
        </w:rPr>
        <w:t xml:space="preserve"> </w:t>
      </w:r>
      <w:r w:rsidR="004B7DB6">
        <w:rPr>
          <w:rFonts w:ascii="Times New Roman" w:hAnsi="Times New Roman"/>
          <w:b/>
          <w:sz w:val="24"/>
          <w:szCs w:val="24"/>
        </w:rPr>
        <w:tab/>
      </w:r>
      <w:r w:rsidR="004B7DB6" w:rsidRPr="00B1759A">
        <w:rPr>
          <w:rFonts w:ascii="Times New Roman" w:hAnsi="Times New Roman"/>
          <w:b/>
          <w:sz w:val="24"/>
          <w:szCs w:val="24"/>
        </w:rPr>
        <w:t xml:space="preserve"> Lokasi dan Waktu Penelitian</w:t>
      </w:r>
    </w:p>
    <w:p w:rsidR="00291CF1" w:rsidRDefault="004B7DB6" w:rsidP="00392EA5">
      <w:pPr>
        <w:pStyle w:val="ListParagraph1"/>
        <w:spacing w:line="48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B1759A">
        <w:rPr>
          <w:rFonts w:ascii="Times New Roman" w:hAnsi="Times New Roman"/>
          <w:sz w:val="24"/>
          <w:szCs w:val="24"/>
        </w:rPr>
        <w:t xml:space="preserve">Lokasi penelitian tugas akhir ini dilakukan di </w:t>
      </w:r>
      <w:r>
        <w:rPr>
          <w:rFonts w:ascii="Times New Roman" w:hAnsi="Times New Roman"/>
          <w:sz w:val="24"/>
          <w:szCs w:val="24"/>
        </w:rPr>
        <w:t xml:space="preserve">gedung Wisma SMR yang beralamatkan </w:t>
      </w:r>
      <w:r w:rsidR="00D07175">
        <w:rPr>
          <w:rFonts w:ascii="Times New Roman" w:hAnsi="Times New Roman"/>
          <w:sz w:val="24"/>
          <w:szCs w:val="24"/>
        </w:rPr>
        <w:t>di K</w:t>
      </w:r>
      <w:r w:rsidR="002C1DE6">
        <w:rPr>
          <w:rFonts w:ascii="Times New Roman" w:hAnsi="Times New Roman"/>
          <w:sz w:val="24"/>
          <w:szCs w:val="24"/>
        </w:rPr>
        <w:t xml:space="preserve">av.89, Jl. Yos Sudarso, RT.10 /RW.11, Sunter Jaya, Tj. Priok, </w:t>
      </w:r>
      <w:r w:rsidRPr="00B1759A">
        <w:rPr>
          <w:rFonts w:ascii="Times New Roman" w:hAnsi="Times New Roman"/>
          <w:color w:val="000000"/>
          <w:sz w:val="24"/>
          <w:szCs w:val="24"/>
        </w:rPr>
        <w:t xml:space="preserve">Kota Jakarta </w:t>
      </w:r>
      <w:r w:rsidR="002C1DE6">
        <w:rPr>
          <w:rFonts w:ascii="Times New Roman" w:hAnsi="Times New Roman"/>
          <w:color w:val="000000"/>
          <w:sz w:val="24"/>
          <w:szCs w:val="24"/>
        </w:rPr>
        <w:t>Utara</w:t>
      </w:r>
      <w:r w:rsidRPr="00B1759A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B1759A">
        <w:rPr>
          <w:rFonts w:ascii="Times New Roman" w:hAnsi="Times New Roman"/>
          <w:sz w:val="24"/>
          <w:szCs w:val="24"/>
        </w:rPr>
        <w:t xml:space="preserve">Adapun rincian kegiatan penyusunan tugas akhir yang direncanakan penulis adalah sebagai </w:t>
      </w:r>
      <w:proofErr w:type="gramStart"/>
      <w:r w:rsidRPr="00B1759A">
        <w:rPr>
          <w:rFonts w:ascii="Times New Roman" w:hAnsi="Times New Roman"/>
          <w:sz w:val="24"/>
          <w:szCs w:val="24"/>
        </w:rPr>
        <w:t>berikut :</w:t>
      </w:r>
      <w:proofErr w:type="gramEnd"/>
    </w:p>
    <w:p w:rsidR="00C31C0E" w:rsidRPr="00392EA5" w:rsidRDefault="00C31C0E" w:rsidP="00601DDF">
      <w:pPr>
        <w:pStyle w:val="ListParagraph1"/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533"/>
        <w:tblW w:w="7550" w:type="dxa"/>
        <w:tblLayout w:type="fixed"/>
        <w:tblLook w:val="0000" w:firstRow="0" w:lastRow="0" w:firstColumn="0" w:lastColumn="0" w:noHBand="0" w:noVBand="0"/>
      </w:tblPr>
      <w:tblGrid>
        <w:gridCol w:w="558"/>
        <w:gridCol w:w="1722"/>
        <w:gridCol w:w="292"/>
        <w:gridCol w:w="292"/>
        <w:gridCol w:w="292"/>
        <w:gridCol w:w="524"/>
        <w:gridCol w:w="236"/>
        <w:gridCol w:w="292"/>
        <w:gridCol w:w="292"/>
        <w:gridCol w:w="350"/>
        <w:gridCol w:w="295"/>
        <w:gridCol w:w="360"/>
        <w:gridCol w:w="360"/>
        <w:gridCol w:w="338"/>
        <w:gridCol w:w="87"/>
        <w:gridCol w:w="295"/>
        <w:gridCol w:w="270"/>
        <w:gridCol w:w="360"/>
        <w:gridCol w:w="335"/>
      </w:tblGrid>
      <w:tr w:rsidR="00EE1B94" w:rsidTr="00EE1B94">
        <w:trPr>
          <w:trHeight w:val="390"/>
        </w:trPr>
        <w:tc>
          <w:tcPr>
            <w:tcW w:w="5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Kegiatan</w:t>
            </w:r>
          </w:p>
        </w:tc>
        <w:tc>
          <w:tcPr>
            <w:tcW w:w="14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Juli</w:t>
            </w:r>
          </w:p>
        </w:tc>
        <w:tc>
          <w:tcPr>
            <w:tcW w:w="117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Agustus</w:t>
            </w:r>
          </w:p>
        </w:tc>
        <w:tc>
          <w:tcPr>
            <w:tcW w:w="144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September</w:t>
            </w:r>
          </w:p>
        </w:tc>
        <w:tc>
          <w:tcPr>
            <w:tcW w:w="1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Oktober</w:t>
            </w:r>
          </w:p>
        </w:tc>
      </w:tr>
      <w:tr w:rsidR="00EE1B94" w:rsidTr="00EE1B94">
        <w:trPr>
          <w:trHeight w:val="390"/>
        </w:trPr>
        <w:tc>
          <w:tcPr>
            <w:tcW w:w="5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EE1B94" w:rsidTr="00EE1B94">
        <w:trPr>
          <w:trHeight w:val="390"/>
        </w:trPr>
        <w:tc>
          <w:tcPr>
            <w:tcW w:w="55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E1B94" w:rsidRPr="002E7080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 1</w:t>
            </w:r>
          </w:p>
        </w:tc>
        <w:tc>
          <w:tcPr>
            <w:tcW w:w="1722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Perancangan Program</w:t>
            </w: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E1B94" w:rsidTr="00EE1B94">
        <w:trPr>
          <w:trHeight w:val="39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1B94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Analisis Kebutuhan</w:t>
            </w: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color w:val="C0C0C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C0C0C0"/>
                <w:sz w:val="24"/>
                <w:szCs w:val="24"/>
              </w:rPr>
              <w:t> </w:t>
            </w: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E1B94" w:rsidRPr="008B38D9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E1B94" w:rsidRPr="008B38D9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E1B94" w:rsidTr="00EE1B94">
        <w:trPr>
          <w:trHeight w:val="39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1B94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Desain Sistem</w:t>
            </w: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C0C0C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C0C0C0"/>
                <w:sz w:val="24"/>
                <w:szCs w:val="24"/>
              </w:rPr>
              <w:t> </w:t>
            </w: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FFFFFF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FFFFFF"/>
                <w:sz w:val="24"/>
                <w:szCs w:val="24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EE1B94" w:rsidRPr="00D07175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FFFFFF" w:themeColor="background1"/>
                <w:sz w:val="24"/>
                <w:szCs w:val="24"/>
              </w:rPr>
            </w:pPr>
            <w:r w:rsidRPr="00D07175">
              <w:rPr>
                <w:rFonts w:ascii="Times New Roman" w:eastAsia="Times New Roman" w:hAnsi="Times New Roman"/>
                <w:color w:val="FFFFFF" w:themeColor="background1"/>
                <w:sz w:val="24"/>
                <w:szCs w:val="24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EE1B94" w:rsidRPr="00D07175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FFFFFF" w:themeColor="background1"/>
                <w:sz w:val="24"/>
                <w:szCs w:val="24"/>
                <w:highlight w:val="blac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FFFFFF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FFFFFF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FFFFFF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FFFFFF"/>
                <w:sz w:val="24"/>
                <w:szCs w:val="24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FFFFFF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FFFFFF"/>
                <w:sz w:val="24"/>
                <w:szCs w:val="24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FFFFFF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FFFFFF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FFFFFF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FFFFFF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FFFFFF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FFFFFF"/>
                <w:sz w:val="24"/>
                <w:szCs w:val="24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FFFFFF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FFFFFF"/>
                <w:sz w:val="24"/>
                <w:szCs w:val="24"/>
              </w:rPr>
              <w:t> </w:t>
            </w:r>
          </w:p>
        </w:tc>
      </w:tr>
      <w:tr w:rsidR="00EE1B94" w:rsidTr="00EE1B94">
        <w:trPr>
          <w:trHeight w:val="39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1B94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Penulisan Kode Program</w:t>
            </w: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E1B94" w:rsidTr="00EE1B94">
        <w:trPr>
          <w:trHeight w:val="39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1B94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Pengujian Program</w:t>
            </w: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E1B94" w:rsidRPr="00D07175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E1B94" w:rsidTr="00EE1B94">
        <w:trPr>
          <w:trHeight w:val="704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1B94" w:rsidRDefault="00EE1B94" w:rsidP="00197D5F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1B94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Penerapan Program</w:t>
            </w: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E1B94" w:rsidRPr="008B38D9" w:rsidRDefault="00EE1B94" w:rsidP="00197D5F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38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A297E" w:rsidRPr="00512B18" w:rsidRDefault="00512B18" w:rsidP="00512B1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1.1 </w:t>
      </w:r>
      <w:r>
        <w:rPr>
          <w:rFonts w:ascii="Times New Roman" w:hAnsi="Times New Roman"/>
          <w:sz w:val="24"/>
          <w:szCs w:val="24"/>
        </w:rPr>
        <w:t>Rencana Penyusunan Tugas Akhir</w:t>
      </w:r>
    </w:p>
    <w:p w:rsidR="00C31C0E" w:rsidRPr="00392EA5" w:rsidRDefault="00C31C0E" w:rsidP="00392EA5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sectPr w:rsidR="00C31C0E" w:rsidRPr="00392EA5" w:rsidSect="005175D7">
      <w:headerReference w:type="default" r:id="rId9"/>
      <w:footerReference w:type="first" r:id="rId10"/>
      <w:pgSz w:w="11907" w:h="16839" w:code="9"/>
      <w:pgMar w:top="2275" w:right="1699" w:bottom="1699" w:left="227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E7E" w:rsidRDefault="00544E7E" w:rsidP="002E0050">
      <w:pPr>
        <w:spacing w:after="0" w:line="240" w:lineRule="auto"/>
      </w:pPr>
      <w:r>
        <w:separator/>
      </w:r>
    </w:p>
  </w:endnote>
  <w:endnote w:type="continuationSeparator" w:id="0">
    <w:p w:rsidR="00544E7E" w:rsidRDefault="00544E7E" w:rsidP="002E0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5D7" w:rsidRDefault="005175D7" w:rsidP="005175D7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E7E" w:rsidRDefault="00544E7E" w:rsidP="002E0050">
      <w:pPr>
        <w:spacing w:after="0" w:line="240" w:lineRule="auto"/>
      </w:pPr>
      <w:r>
        <w:separator/>
      </w:r>
    </w:p>
  </w:footnote>
  <w:footnote w:type="continuationSeparator" w:id="0">
    <w:p w:rsidR="00544E7E" w:rsidRDefault="00544E7E" w:rsidP="002E0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05188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7281A" w:rsidRDefault="00E728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5D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E0050" w:rsidRDefault="002E00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3190B"/>
    <w:multiLevelType w:val="hybridMultilevel"/>
    <w:tmpl w:val="DE34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169F9"/>
    <w:multiLevelType w:val="multilevel"/>
    <w:tmpl w:val="1DA169F9"/>
    <w:lvl w:ilvl="0" w:tentative="1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32F7D16"/>
    <w:multiLevelType w:val="hybridMultilevel"/>
    <w:tmpl w:val="29E48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62648"/>
    <w:multiLevelType w:val="hybridMultilevel"/>
    <w:tmpl w:val="877622BE"/>
    <w:lvl w:ilvl="0" w:tplc="52FAD394">
      <w:start w:val="1"/>
      <w:numFmt w:val="lowerLetter"/>
      <w:lvlText w:val="%1."/>
      <w:lvlJc w:val="left"/>
      <w:pPr>
        <w:ind w:left="12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41FD3F69"/>
    <w:multiLevelType w:val="hybridMultilevel"/>
    <w:tmpl w:val="E1F6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AC1561"/>
    <w:multiLevelType w:val="multilevel"/>
    <w:tmpl w:val="42AC1561"/>
    <w:lvl w:ilvl="0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71091"/>
    <w:multiLevelType w:val="hybridMultilevel"/>
    <w:tmpl w:val="5D9ED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63678"/>
    <w:multiLevelType w:val="multilevel"/>
    <w:tmpl w:val="CD1A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E43C8F"/>
    <w:multiLevelType w:val="hybridMultilevel"/>
    <w:tmpl w:val="F0C66FEC"/>
    <w:lvl w:ilvl="0" w:tplc="2B863306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0F042C"/>
    <w:multiLevelType w:val="hybridMultilevel"/>
    <w:tmpl w:val="AAFAE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6817C3"/>
    <w:multiLevelType w:val="hybridMultilevel"/>
    <w:tmpl w:val="B76C4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B105654"/>
    <w:multiLevelType w:val="hybridMultilevel"/>
    <w:tmpl w:val="B2FAC484"/>
    <w:lvl w:ilvl="0" w:tplc="2B863306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9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AA"/>
    <w:rsid w:val="00025C60"/>
    <w:rsid w:val="000376F7"/>
    <w:rsid w:val="00042511"/>
    <w:rsid w:val="00080794"/>
    <w:rsid w:val="000B79B4"/>
    <w:rsid w:val="000F53B4"/>
    <w:rsid w:val="00197D5F"/>
    <w:rsid w:val="001E3CEB"/>
    <w:rsid w:val="001E7382"/>
    <w:rsid w:val="001F625D"/>
    <w:rsid w:val="001F63CC"/>
    <w:rsid w:val="002143F4"/>
    <w:rsid w:val="0025796E"/>
    <w:rsid w:val="00291CF1"/>
    <w:rsid w:val="002C1DE6"/>
    <w:rsid w:val="002E0050"/>
    <w:rsid w:val="002F2802"/>
    <w:rsid w:val="00312C45"/>
    <w:rsid w:val="003230B1"/>
    <w:rsid w:val="003653AB"/>
    <w:rsid w:val="00387D88"/>
    <w:rsid w:val="00392EA5"/>
    <w:rsid w:val="00435B4C"/>
    <w:rsid w:val="00451110"/>
    <w:rsid w:val="0046363F"/>
    <w:rsid w:val="004A162D"/>
    <w:rsid w:val="004B7DB6"/>
    <w:rsid w:val="004C3901"/>
    <w:rsid w:val="004D2B1A"/>
    <w:rsid w:val="00503928"/>
    <w:rsid w:val="00510C0C"/>
    <w:rsid w:val="00512B18"/>
    <w:rsid w:val="00516E3D"/>
    <w:rsid w:val="005175D7"/>
    <w:rsid w:val="005217BF"/>
    <w:rsid w:val="00542EE3"/>
    <w:rsid w:val="00544E7E"/>
    <w:rsid w:val="00594C15"/>
    <w:rsid w:val="005E0520"/>
    <w:rsid w:val="005E680B"/>
    <w:rsid w:val="00601DDF"/>
    <w:rsid w:val="006627BF"/>
    <w:rsid w:val="00685261"/>
    <w:rsid w:val="006A297E"/>
    <w:rsid w:val="006D110D"/>
    <w:rsid w:val="006E4949"/>
    <w:rsid w:val="006E51AA"/>
    <w:rsid w:val="007105E0"/>
    <w:rsid w:val="00724085"/>
    <w:rsid w:val="007567C2"/>
    <w:rsid w:val="00771C50"/>
    <w:rsid w:val="007A2D53"/>
    <w:rsid w:val="007B3B01"/>
    <w:rsid w:val="007D246A"/>
    <w:rsid w:val="007D3B22"/>
    <w:rsid w:val="0085406D"/>
    <w:rsid w:val="008578F9"/>
    <w:rsid w:val="00867DBC"/>
    <w:rsid w:val="008A1CFE"/>
    <w:rsid w:val="008A365C"/>
    <w:rsid w:val="008E0F59"/>
    <w:rsid w:val="00923E8B"/>
    <w:rsid w:val="00931F6D"/>
    <w:rsid w:val="00970E41"/>
    <w:rsid w:val="00973573"/>
    <w:rsid w:val="009873BF"/>
    <w:rsid w:val="00A155DA"/>
    <w:rsid w:val="00A209BB"/>
    <w:rsid w:val="00A3310D"/>
    <w:rsid w:val="00A338BC"/>
    <w:rsid w:val="00A50857"/>
    <w:rsid w:val="00AD65F9"/>
    <w:rsid w:val="00B352D9"/>
    <w:rsid w:val="00B41AE1"/>
    <w:rsid w:val="00B53175"/>
    <w:rsid w:val="00B62CF7"/>
    <w:rsid w:val="00B90115"/>
    <w:rsid w:val="00BA5C05"/>
    <w:rsid w:val="00BB2D03"/>
    <w:rsid w:val="00BC56C2"/>
    <w:rsid w:val="00BD6537"/>
    <w:rsid w:val="00BE05D6"/>
    <w:rsid w:val="00BE53F5"/>
    <w:rsid w:val="00C05B79"/>
    <w:rsid w:val="00C31C0E"/>
    <w:rsid w:val="00C62EE0"/>
    <w:rsid w:val="00C74525"/>
    <w:rsid w:val="00C77E8C"/>
    <w:rsid w:val="00CA4242"/>
    <w:rsid w:val="00CC3474"/>
    <w:rsid w:val="00CF6C40"/>
    <w:rsid w:val="00D07175"/>
    <w:rsid w:val="00D50646"/>
    <w:rsid w:val="00D50E20"/>
    <w:rsid w:val="00D8094E"/>
    <w:rsid w:val="00DA539C"/>
    <w:rsid w:val="00DE0104"/>
    <w:rsid w:val="00E0297F"/>
    <w:rsid w:val="00E16C16"/>
    <w:rsid w:val="00E2715F"/>
    <w:rsid w:val="00E715F1"/>
    <w:rsid w:val="00E7281A"/>
    <w:rsid w:val="00EC024A"/>
    <w:rsid w:val="00ED2219"/>
    <w:rsid w:val="00EE1B94"/>
    <w:rsid w:val="00EE671D"/>
    <w:rsid w:val="00EF0EB9"/>
    <w:rsid w:val="00F0048F"/>
    <w:rsid w:val="00F27AE5"/>
    <w:rsid w:val="00F66530"/>
    <w:rsid w:val="00F7228D"/>
    <w:rsid w:val="00FA3F4F"/>
    <w:rsid w:val="00FF06F5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9A89E-CE39-463D-9804-F3245A50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382"/>
    <w:pPr>
      <w:spacing w:after="200" w:line="276" w:lineRule="auto"/>
    </w:pPr>
    <w:rPr>
      <w:rFonts w:eastAsia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1E7382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EE671D"/>
    <w:pPr>
      <w:ind w:left="720"/>
      <w:contextualSpacing/>
    </w:pPr>
  </w:style>
  <w:style w:type="paragraph" w:customStyle="1" w:styleId="NoSpacing1">
    <w:name w:val="No Spacing1"/>
    <w:qFormat/>
    <w:rsid w:val="004B7DB6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3B0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0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050"/>
    <w:rPr>
      <w:rFonts w:eastAsia="SimSu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E0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050"/>
    <w:rPr>
      <w:rFonts w:eastAsia="SimSu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429">
          <w:marLeft w:val="0"/>
          <w:marRight w:val="13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492">
          <w:marLeft w:val="540"/>
          <w:marRight w:val="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410">
          <w:marLeft w:val="540"/>
          <w:marRight w:val="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039">
          <w:marLeft w:val="540"/>
          <w:marRight w:val="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id.wikipedia.org/w/index.php?title=Quick_response&amp;action=edit&amp;redlink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mad.ibrahim\Documents\Custom%20Office%20Templates\BAB%20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BAB I</Template>
  <TotalTime>3692</TotalTime>
  <Pages>11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Ibrahim</dc:creator>
  <cp:keywords/>
  <dc:description/>
  <cp:lastModifiedBy>Muhammad Ibrahim</cp:lastModifiedBy>
  <cp:revision>226</cp:revision>
  <dcterms:created xsi:type="dcterms:W3CDTF">2017-05-07T03:15:00Z</dcterms:created>
  <dcterms:modified xsi:type="dcterms:W3CDTF">2017-11-26T23:46:00Z</dcterms:modified>
</cp:coreProperties>
</file>